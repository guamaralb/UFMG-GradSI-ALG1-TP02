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D6C7" w14:textId="27D67819" w:rsidR="00032197" w:rsidRPr="003D4721" w:rsidRDefault="00981952" w:rsidP="00700FB4">
      <w:pPr>
        <w:spacing w:before="72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ALGORITMOS I</w:t>
      </w:r>
    </w:p>
    <w:p w14:paraId="4DBE761B" w14:textId="77777777" w:rsidR="006C094C" w:rsidRDefault="006C094C" w:rsidP="00CF5A46">
      <w:pPr>
        <w:jc w:val="center"/>
        <w:rPr>
          <w:rFonts w:cs="Arial"/>
          <w:b/>
          <w:bCs/>
          <w:szCs w:val="24"/>
        </w:rPr>
      </w:pPr>
    </w:p>
    <w:p w14:paraId="14863ECE" w14:textId="778C92B0" w:rsidR="00032197" w:rsidRDefault="00032197" w:rsidP="00CF5A46">
      <w:pPr>
        <w:jc w:val="center"/>
        <w:rPr>
          <w:rFonts w:cs="Arial"/>
          <w:b/>
          <w:bCs/>
          <w:szCs w:val="24"/>
        </w:rPr>
      </w:pPr>
      <w:r w:rsidRPr="00032197">
        <w:rPr>
          <w:rFonts w:cs="Arial"/>
          <w:b/>
          <w:bCs/>
          <w:szCs w:val="24"/>
        </w:rPr>
        <w:t xml:space="preserve">Trabalho Prático </w:t>
      </w:r>
      <w:r w:rsidR="001A61AE">
        <w:rPr>
          <w:rFonts w:cs="Arial"/>
          <w:b/>
          <w:bCs/>
          <w:szCs w:val="24"/>
        </w:rPr>
        <w:t>2</w:t>
      </w:r>
    </w:p>
    <w:p w14:paraId="29257A82" w14:textId="77777777" w:rsidR="00032197" w:rsidRPr="00032197" w:rsidRDefault="00032197" w:rsidP="00032197">
      <w:pPr>
        <w:jc w:val="center"/>
        <w:rPr>
          <w:rFonts w:cs="Arial"/>
          <w:b/>
          <w:bCs/>
          <w:szCs w:val="24"/>
        </w:rPr>
      </w:pPr>
    </w:p>
    <w:p w14:paraId="49997D36" w14:textId="2775E209" w:rsid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 xml:space="preserve">Gustavo Amaral Bernardino </w:t>
      </w:r>
      <w:r>
        <w:rPr>
          <w:rFonts w:cs="Arial"/>
          <w:szCs w:val="24"/>
        </w:rPr>
        <w:t>–</w:t>
      </w:r>
      <w:r w:rsidRPr="00032197">
        <w:rPr>
          <w:rFonts w:cs="Arial"/>
          <w:szCs w:val="24"/>
        </w:rPr>
        <w:t xml:space="preserve"> 2021432674</w:t>
      </w:r>
    </w:p>
    <w:p w14:paraId="0918B8D0" w14:textId="77777777" w:rsidR="00032197" w:rsidRPr="00032197" w:rsidRDefault="00032197" w:rsidP="00032197">
      <w:pPr>
        <w:jc w:val="center"/>
        <w:rPr>
          <w:rFonts w:cs="Arial"/>
          <w:szCs w:val="24"/>
        </w:rPr>
      </w:pPr>
    </w:p>
    <w:p w14:paraId="2065615A" w14:textId="77777777" w:rsidR="00032197" w:rsidRP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>Departamento de Ciência da Computação</w:t>
      </w:r>
    </w:p>
    <w:p w14:paraId="6C548046" w14:textId="77777777" w:rsidR="00032197" w:rsidRP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>Universidade Federal de Minas Gerais</w:t>
      </w:r>
    </w:p>
    <w:p w14:paraId="00CA01AF" w14:textId="1DD9A7D1" w:rsid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>(DCC / UFMG)</w:t>
      </w:r>
    </w:p>
    <w:p w14:paraId="4207C78E" w14:textId="77777777" w:rsidR="00032197" w:rsidRPr="00032197" w:rsidRDefault="00032197" w:rsidP="00032197">
      <w:pPr>
        <w:jc w:val="center"/>
        <w:rPr>
          <w:rFonts w:cs="Arial"/>
          <w:szCs w:val="24"/>
        </w:rPr>
      </w:pPr>
    </w:p>
    <w:p w14:paraId="60AF3A9D" w14:textId="3F7F6921" w:rsid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>Belo Horizonte – MG – Brasil</w:t>
      </w:r>
    </w:p>
    <w:p w14:paraId="15F0E8F6" w14:textId="77777777" w:rsidR="00032197" w:rsidRPr="00032197" w:rsidRDefault="00032197" w:rsidP="00032197">
      <w:pPr>
        <w:jc w:val="center"/>
        <w:rPr>
          <w:rFonts w:cs="Arial"/>
          <w:szCs w:val="24"/>
        </w:rPr>
      </w:pPr>
    </w:p>
    <w:p w14:paraId="52ECCB66" w14:textId="56DA181F" w:rsidR="00032197" w:rsidRDefault="00032197" w:rsidP="00032197">
      <w:pPr>
        <w:jc w:val="center"/>
        <w:rPr>
          <w:rFonts w:cs="Arial"/>
          <w:szCs w:val="24"/>
        </w:rPr>
      </w:pPr>
      <w:r w:rsidRPr="00032197">
        <w:rPr>
          <w:rFonts w:cs="Arial"/>
          <w:szCs w:val="24"/>
        </w:rPr>
        <w:t>gustavo.amaral@dcc.ufmg.br</w:t>
      </w:r>
    </w:p>
    <w:p w14:paraId="07DC3BE6" w14:textId="77777777" w:rsidR="00032197" w:rsidRDefault="00032197" w:rsidP="00032197">
      <w:pPr>
        <w:spacing w:before="720"/>
        <w:jc w:val="center"/>
        <w:rPr>
          <w:rFonts w:cs="Arial"/>
          <w:szCs w:val="24"/>
        </w:rPr>
      </w:pPr>
    </w:p>
    <w:p w14:paraId="57ED704D" w14:textId="3D16244C" w:rsidR="00032197" w:rsidRDefault="00981952" w:rsidP="00CD0255">
      <w:pPr>
        <w:pStyle w:val="Ttulo1"/>
      </w:pPr>
      <w:r>
        <w:t>INTRODUÇÃO</w:t>
      </w:r>
    </w:p>
    <w:p w14:paraId="1BC32D2C" w14:textId="7D1A4D40" w:rsidR="001A61AE" w:rsidRDefault="00CE0A11" w:rsidP="00FF73C9">
      <w:pPr>
        <w:pStyle w:val="PargrafodaLista"/>
      </w:pPr>
      <w:r>
        <w:t xml:space="preserve">A situação-problema </w:t>
      </w:r>
      <w:r w:rsidR="008773C0">
        <w:t xml:space="preserve">a ser solucionada </w:t>
      </w:r>
      <w:r>
        <w:t xml:space="preserve">pelo presente TP </w:t>
      </w:r>
      <w:r w:rsidR="001A61AE">
        <w:t>tem como pano de fundo uma empresa fictícia que conecta candidatos e vagas de emprego. A empresa está tendo dificuldades em direcionar as vagas aos candidatos de forma que cada vaga seja apresentada a somente um candidato e que cada candidato seja oferecido somente uma vaga.</w:t>
      </w:r>
      <w:r w:rsidR="00850627">
        <w:t xml:space="preserve"> Neste sentido, deve ser criado um algoritmo que indique quantos pares únicos de candidato-vaga podem ser formados diante de determinada relação de usuários e de vagas.</w:t>
      </w:r>
    </w:p>
    <w:p w14:paraId="5677416E" w14:textId="44620776" w:rsidR="00EA4B46" w:rsidRDefault="001A61AE" w:rsidP="001A61AE">
      <w:pPr>
        <w:pStyle w:val="PargrafodaLista"/>
      </w:pPr>
      <w:r>
        <w:t>Além disso, o TP ainda propõe que sejam desenvolvidas duas soluções para o problema, sendo:</w:t>
      </w:r>
    </w:p>
    <w:p w14:paraId="3130D284" w14:textId="35EAE574" w:rsidR="00981952" w:rsidRDefault="001A61AE" w:rsidP="00EA4B46">
      <w:pPr>
        <w:pStyle w:val="Alnea"/>
      </w:pPr>
      <w:r>
        <w:t xml:space="preserve">Uma gulosa, que pode ser </w:t>
      </w:r>
      <w:r w:rsidR="000E26E5">
        <w:t>subótima,</w:t>
      </w:r>
      <w:r>
        <w:t xml:space="preserve"> mas que precisa encontrar a solução de forma rápida;</w:t>
      </w:r>
    </w:p>
    <w:p w14:paraId="7083892E" w14:textId="5C3E600E" w:rsidR="008773C0" w:rsidRDefault="001A61AE" w:rsidP="009134A1">
      <w:pPr>
        <w:pStyle w:val="Alnea"/>
      </w:pPr>
      <w:r>
        <w:t xml:space="preserve">Uma exata, que precisa retornar a </w:t>
      </w:r>
      <w:r w:rsidR="00850627">
        <w:t xml:space="preserve">melhor solução possível </w:t>
      </w:r>
      <w:r>
        <w:t xml:space="preserve">ao problema, </w:t>
      </w:r>
    </w:p>
    <w:p w14:paraId="718EA79F" w14:textId="77777777" w:rsidR="00397420" w:rsidRDefault="00397420" w:rsidP="007B6AF7">
      <w:pPr>
        <w:pStyle w:val="PargrafodaLista"/>
      </w:pPr>
    </w:p>
    <w:p w14:paraId="03C93889" w14:textId="634815ED" w:rsidR="00585656" w:rsidRDefault="00850627" w:rsidP="00BD5DF9">
      <w:pPr>
        <w:pStyle w:val="Ttulo1"/>
      </w:pPr>
      <w:r>
        <w:t>MODELAGEM</w:t>
      </w:r>
    </w:p>
    <w:p w14:paraId="2A918659" w14:textId="6800B47A" w:rsidR="00A56914" w:rsidRPr="00A56914" w:rsidRDefault="00A56914" w:rsidP="00A56914">
      <w:pPr>
        <w:pStyle w:val="Ttulo2"/>
      </w:pPr>
      <w:r>
        <w:t>Estruturas de Dados Utilizadas</w:t>
      </w:r>
    </w:p>
    <w:p w14:paraId="1FD7A100" w14:textId="36B0B12F" w:rsidR="00F9640F" w:rsidRDefault="009E4717" w:rsidP="009134A1">
      <w:pPr>
        <w:pStyle w:val="PargrafodaLista"/>
      </w:pPr>
      <w:r>
        <w:t>A estrutura de dados escolhida para representa</w:t>
      </w:r>
      <w:r w:rsidR="00EF3476">
        <w:t>r</w:t>
      </w:r>
      <w:r>
        <w:t xml:space="preserve"> o grafo foi uma matriz de adjacência</w:t>
      </w:r>
      <w:r w:rsidR="00F73C40">
        <w:t xml:space="preserve">, </w:t>
      </w:r>
      <w:r w:rsidR="000E26E5">
        <w:t xml:space="preserve">cujas linhas representam os vértices de usuários e as colunas os vértices de vagas, enquanto o valor de cada posição indica se aquele usuário é apto para </w:t>
      </w:r>
      <w:r w:rsidR="000E26E5">
        <w:lastRenderedPageBreak/>
        <w:t>aquela vaga, sendo 1 = sim e 0 = não</w:t>
      </w:r>
      <w:r w:rsidR="00EF3476">
        <w:t xml:space="preserve">. </w:t>
      </w:r>
      <w:r w:rsidR="00B1785C">
        <w:t>A opção por tal estrutura se deu principalmente pela maior facilidade de implementação</w:t>
      </w:r>
      <w:r w:rsidR="00DD7257">
        <w:t xml:space="preserve"> quando comparado com outros tipos de implementação, apesar da tendência de maior custo de espaço.</w:t>
      </w:r>
    </w:p>
    <w:p w14:paraId="3C84CB0C" w14:textId="32886DC5" w:rsidR="00A56914" w:rsidRDefault="00A56914" w:rsidP="00A56914">
      <w:pPr>
        <w:pStyle w:val="PargrafodaLista"/>
      </w:pPr>
      <w:r>
        <w:t xml:space="preserve">A outra estrutura de dados utilizada para a resolução do problema foram os mapas, por meio da biblioteca </w:t>
      </w:r>
      <w:r w:rsidRPr="00A56914">
        <w:rPr>
          <w:rStyle w:val="codigoChar"/>
          <w:b w:val="0"/>
          <w:bCs w:val="0"/>
        </w:rPr>
        <w:t>&lt;map&gt;</w:t>
      </w:r>
      <w:r>
        <w:t>. Essa estrutura foi utilizada para auxiliar na transformação das strings dos nomes dos usuários e das vagas em índices que poderiam ser utilizados na matriz de adjacência. Assim, o programa conta com dois mapas, um para cada conjunto, no qual são armazenados os dicionários dos dados do grafo.</w:t>
      </w:r>
    </w:p>
    <w:p w14:paraId="118E7A27" w14:textId="22B58BCA" w:rsidR="00A56914" w:rsidRDefault="00512E98" w:rsidP="00A56914">
      <w:pPr>
        <w:pStyle w:val="Ttulo2"/>
      </w:pPr>
      <w:r>
        <w:t xml:space="preserve">Implementação dos </w:t>
      </w:r>
      <w:r w:rsidR="001A15EF">
        <w:t>Algoritmos</w:t>
      </w:r>
      <w:r>
        <w:t xml:space="preserve"> Principais</w:t>
      </w:r>
    </w:p>
    <w:p w14:paraId="48844D30" w14:textId="03E3C279" w:rsidR="001F36DD" w:rsidRDefault="00A56914" w:rsidP="00512E98">
      <w:pPr>
        <w:pStyle w:val="PargrafodaLista"/>
      </w:pPr>
      <w:r>
        <w:t>Como mencionado anteriormente, o TP exigiu a construção de dois algoritmos para a solução do problema principal, sendo um Guloso e outro Exato.</w:t>
      </w:r>
    </w:p>
    <w:p w14:paraId="34996AA5" w14:textId="77777777" w:rsidR="00E659BF" w:rsidRDefault="00A56914" w:rsidP="001F36DD">
      <w:pPr>
        <w:pStyle w:val="PargrafodaLista"/>
      </w:pPr>
      <w:r>
        <w:t>O Algoritmo Guloso</w:t>
      </w:r>
      <w:r w:rsidR="001F36DD">
        <w:t xml:space="preserve"> funciona iniciando a análise pelo lado das vagas. Nesse sentido, ele seleciona a primeira vaga e identifica se há algum candidato apto a ela. Caso exista, esse candidato é imediatamente alocado na vaga e o algoritmo registra que o candidato passou a estar indisponível, e a avaliação passa para a vaga seguinte.</w:t>
      </w:r>
    </w:p>
    <w:p w14:paraId="6D257712" w14:textId="0F60A112" w:rsidR="00AB6B1E" w:rsidRDefault="00E659BF" w:rsidP="001F36DD">
      <w:pPr>
        <w:pStyle w:val="PargrafodaLista"/>
      </w:pPr>
      <w:r>
        <w:t xml:space="preserve">O processo anterior é repetido para </w:t>
      </w:r>
      <w:r w:rsidR="001F36DD">
        <w:t>es</w:t>
      </w:r>
      <w:r>
        <w:t>t</w:t>
      </w:r>
      <w:r w:rsidR="001F36DD">
        <w:t xml:space="preserve">a vaga, porém agora é possível que o </w:t>
      </w:r>
      <w:r>
        <w:t>primeiro candidato apto para a vaga seja aquele que foi alocado na primeira. Assim, o algoritmo conta também com a avaliação da disponibilidade do candidato, para além da sua aptidão para a vaga. Logo, um candidato somente é alocado para determinada vaga se ele ainda não tiver sido alocado para nenhuma outra e, depois de alocado, não há mais alteração.</w:t>
      </w:r>
    </w:p>
    <w:p w14:paraId="419EC0F6" w14:textId="166646F6" w:rsidR="00E659BF" w:rsidRDefault="00E659BF" w:rsidP="001F36DD">
      <w:pPr>
        <w:pStyle w:val="PargrafodaLista"/>
      </w:pPr>
      <w:r>
        <w:t>Enquanto isso, o Algoritmo Exato funciona de maneira mais sofisticada, uma vez que adiciona um elemento de recursividade que possibilita que sejam realizadas trocas de alocação de vaga-candidato após a alocação inicial. Para isso, o algoritmo começa passando por cada candidato e verifica para quais vagas ele é apto.</w:t>
      </w:r>
    </w:p>
    <w:p w14:paraId="70A35014" w14:textId="77777777" w:rsidR="001A15EF" w:rsidRDefault="00E659BF" w:rsidP="001F36DD">
      <w:pPr>
        <w:pStyle w:val="PargrafodaLista"/>
      </w:pPr>
      <w:r>
        <w:t xml:space="preserve">Caso a vaga esteja disponível, ele é </w:t>
      </w:r>
      <w:r w:rsidR="001A15EF">
        <w:t xml:space="preserve">alocado na vaga. No entanto, se a vaga já está ocupada por outro candidato, o algoritmo realiza uma nova busca para esse outro candidato, verificando se existe alguma vaga para a qual ele seja apto e que ele ainda não explorou. Isso é feito recursivamente, de forma que caso a nova </w:t>
      </w:r>
      <w:r w:rsidR="001A15EF">
        <w:lastRenderedPageBreak/>
        <w:t>vaga disponível já esteja ocupada por um terceiro candidato, então o algoritmo é chamado novamente.</w:t>
      </w:r>
    </w:p>
    <w:p w14:paraId="6015524D" w14:textId="65829763" w:rsidR="00E659BF" w:rsidRDefault="001A15EF" w:rsidP="001F36DD">
      <w:pPr>
        <w:pStyle w:val="PargrafodaLista"/>
      </w:pPr>
      <w:r>
        <w:t>Quando todas as chamadas recursivas são retornadas, o resultado é um booleano que indica se é possível rearranjar os candidatos envolvidos de forma a manter todos alocados a uma vaga. Somente em caso positivo – isto é, se todos puderem ser movimentados – é feita a alocação do primeiro candidato e de todos os demais.</w:t>
      </w:r>
    </w:p>
    <w:p w14:paraId="121A59CC" w14:textId="2E006CF2" w:rsidR="00512E98" w:rsidRDefault="00512E98" w:rsidP="00512E98">
      <w:pPr>
        <w:pStyle w:val="Ttulo2"/>
      </w:pPr>
      <w:r>
        <w:t>Comparação dos Algoritmos</w:t>
      </w:r>
    </w:p>
    <w:p w14:paraId="02AA8B1B" w14:textId="6CC8D29F" w:rsidR="00512E98" w:rsidRDefault="00512E98" w:rsidP="00512E98">
      <w:pPr>
        <w:pStyle w:val="PargrafodaLista"/>
      </w:pPr>
      <w:r>
        <w:t>Como esperado, o resultado do Algoritmo Guloso foi subótimo quando comparado ao Exato, apesar de ter obtido a resposta ideal em alguns poucos testes. Isso ocorres porque, como citado anteriormente, o Guloso não permite que uma alocação usuário-vaga seja desfeita momentaneamente em prol de outra possivelmente mais benéfica.</w:t>
      </w:r>
    </w:p>
    <w:p w14:paraId="4923B88C" w14:textId="20C974DD" w:rsidR="007A3AF8" w:rsidRDefault="007A3AF8" w:rsidP="007A3AF8">
      <w:pPr>
        <w:pStyle w:val="PargrafodaLista"/>
      </w:pPr>
      <w:r>
        <w:t>Partindo para a comparação em termos de complexidade, primeiramente é preciso definir a notação utilizada:</w:t>
      </w:r>
    </w:p>
    <w:p w14:paraId="6C7DD746" w14:textId="77777777" w:rsidR="007A3AF8" w:rsidRPr="007A3AF8" w:rsidRDefault="007A3AF8" w:rsidP="007A3AF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m: quantidade de candidatos</m:t>
          </m:r>
        </m:oMath>
      </m:oMathPara>
    </w:p>
    <w:p w14:paraId="176C7A5A" w14:textId="32B89A22" w:rsidR="007A3AF8" w:rsidRDefault="007A3AF8" w:rsidP="007A3AF8">
      <w:pPr>
        <w:pStyle w:val="PargrafodaLista"/>
      </w:pPr>
      <m:oMathPara>
        <m:oMath>
          <m:r>
            <w:rPr>
              <w:rFonts w:ascii="Cambria Math" w:hAnsi="Cambria Math"/>
            </w:rPr>
            <m:t>n: quantidade de vagas</m:t>
          </m:r>
        </m:oMath>
      </m:oMathPara>
    </w:p>
    <w:p w14:paraId="5C1F5645" w14:textId="77777777" w:rsidR="007A3AF8" w:rsidRDefault="007A3AF8" w:rsidP="00512E98">
      <w:pPr>
        <w:pStyle w:val="PargrafodaLista"/>
      </w:pPr>
      <w:r>
        <w:t xml:space="preserve">Isto posto, tem-se que o Algoritmo Guloso realiza a inicialização de dois vetores auxiliares, um de tamanho </w:t>
      </w:r>
      <m:oMath>
        <m:r>
          <w:rPr>
            <w:rFonts w:ascii="Cambria Math" w:hAnsi="Cambria Math"/>
          </w:rPr>
          <m:t>m</m:t>
        </m:r>
      </m:oMath>
      <w:r>
        <w:t xml:space="preserve"> e outro de tamanho </w:t>
      </w:r>
      <m:oMath>
        <m:r>
          <w:rPr>
            <w:rFonts w:ascii="Cambria Math" w:hAnsi="Cambria Math"/>
          </w:rPr>
          <m:t>n</m:t>
        </m:r>
      </m:oMath>
      <w:r>
        <w:t xml:space="preserve">. Em seguida, realiza um loop por toda a matriz de adjacência de tamanho </w:t>
      </w:r>
      <m:oMath>
        <m:r>
          <w:rPr>
            <w:rFonts w:ascii="Cambria Math" w:hAnsi="Cambria Math"/>
          </w:rPr>
          <m:t>m * n</m:t>
        </m:r>
      </m:oMath>
      <w:r>
        <w:t xml:space="preserve"> e, por fim, efetua um novo laço sobre o vetor de tamanho </w:t>
      </w:r>
      <m:oMath>
        <m:r>
          <w:rPr>
            <w:rFonts w:ascii="Cambria Math" w:hAnsi="Cambria Math"/>
          </w:rPr>
          <m:t>n</m:t>
        </m:r>
      </m:oMath>
      <w:r>
        <w:t>. Com isso, a complexidade total é de:</w:t>
      </w:r>
    </w:p>
    <w:p w14:paraId="3A7018C7" w14:textId="270F8642" w:rsidR="00512E98" w:rsidRDefault="007A3AF8" w:rsidP="007A3AF8">
      <w:pPr>
        <w:pStyle w:val="PargrafodaLista"/>
        <w:jc w:val="center"/>
      </w:pPr>
      <m:oMathPara>
        <m:oMath>
          <m:r>
            <w:rPr>
              <w:rFonts w:ascii="Cambria Math" w:hAnsi="Cambria Math"/>
            </w:rPr>
            <m:t>m + 2n + m * n</m:t>
          </m:r>
        </m:oMath>
      </m:oMathPara>
    </w:p>
    <w:p w14:paraId="306CFD03" w14:textId="7F97A1DE" w:rsidR="000E22CB" w:rsidRDefault="007A3AF8" w:rsidP="00512E98">
      <w:pPr>
        <w:pStyle w:val="PargrafodaLista"/>
      </w:pPr>
      <w:r>
        <w:t xml:space="preserve">Enquanto isso, o Algoritmo Exato inicializa um vetor auxiliar de tamanho </w:t>
      </w:r>
      <m:oMath>
        <m:r>
          <w:rPr>
            <w:rFonts w:ascii="Cambria Math" w:hAnsi="Cambria Math"/>
          </w:rPr>
          <m:t>n</m:t>
        </m:r>
      </m:oMath>
      <w:r>
        <w:t xml:space="preserve"> e inicializa um vetor auxiliar de tamanho </w:t>
      </w:r>
      <m:oMath>
        <m:r>
          <w:rPr>
            <w:rFonts w:ascii="Cambria Math" w:hAnsi="Cambria Math"/>
          </w:rPr>
          <m:t xml:space="preserve">n </m:t>
        </m:r>
      </m:oMath>
      <w:r>
        <w:t xml:space="preserve">para cada um dos </w:t>
      </w:r>
      <m:oMath>
        <m:r>
          <w:rPr>
            <w:rFonts w:ascii="Cambria Math" w:hAnsi="Cambria Math"/>
          </w:rPr>
          <m:t>m</m:t>
        </m:r>
      </m:oMath>
      <w:r>
        <w:t xml:space="preserve"> candidatos.</w:t>
      </w:r>
      <w:r w:rsidR="000E22CB">
        <w:t xml:space="preserve"> Para cada um dos m candidatos</w:t>
      </w:r>
      <w:r w:rsidR="001659BF">
        <w:t xml:space="preserve"> </w:t>
      </w:r>
      <w:r w:rsidR="000E22CB">
        <w:t>há também</w:t>
      </w:r>
      <w:r w:rsidR="001659BF">
        <w:t xml:space="preserve"> uma</w:t>
      </w:r>
      <w:r w:rsidR="000E22CB">
        <w:t xml:space="preserve"> chamada da função recursiva. </w:t>
      </w:r>
      <w:r w:rsidR="001659BF">
        <w:t xml:space="preserve">No pior caso, todos os usuários são aptos para todas as vagas, então a função recursiva sempre é chamada. Nessa situação, </w:t>
      </w:r>
    </w:p>
    <w:p w14:paraId="4D81ECD1" w14:textId="76BC49ED" w:rsidR="007A3AF8" w:rsidRDefault="007A3AF8" w:rsidP="00512E98">
      <w:pPr>
        <w:pStyle w:val="PargrafodaLista"/>
      </w:pPr>
      <w:r>
        <w:t xml:space="preserve">Por fim, </w:t>
      </w:r>
      <w:r w:rsidR="000E22CB">
        <w:t xml:space="preserve">também é efetuado um último laço sobre o vetor de tamanho </w:t>
      </w:r>
      <m:oMath>
        <m:r>
          <w:rPr>
            <w:rFonts w:ascii="Cambria Math" w:hAnsi="Cambria Math"/>
          </w:rPr>
          <m:t>n</m:t>
        </m:r>
      </m:oMath>
      <w:r w:rsidR="000E22CB">
        <w:t>. Diante disso, a complexidade total é de:</w:t>
      </w:r>
    </w:p>
    <w:p w14:paraId="7F714099" w14:textId="1254F11F" w:rsidR="000E22CB" w:rsidRPr="004305D7" w:rsidRDefault="001659BF" w:rsidP="00512E9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n+m*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m*n</m:t>
              </m:r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2EDC2746" w14:textId="30023702" w:rsidR="004305D7" w:rsidRPr="00512E98" w:rsidRDefault="004305D7" w:rsidP="00512E98">
      <w:pPr>
        <w:pStyle w:val="PargrafodaLista"/>
      </w:pPr>
      <w:r>
        <w:rPr>
          <w:rFonts w:eastAsiaTheme="minorEastAsia"/>
        </w:rPr>
        <w:t>Com isso, é possível observar que o algoritmo exato possui uma complexidade consideravelmente maior que o guloso.</w:t>
      </w:r>
    </w:p>
    <w:sectPr w:rsidR="004305D7" w:rsidRPr="00512E98" w:rsidSect="00F57BA4">
      <w:headerReference w:type="default" r:id="rId8"/>
      <w:pgSz w:w="11906" w:h="16838" w:code="9"/>
      <w:pgMar w:top="1701" w:right="1134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E16F" w14:textId="77777777" w:rsidR="00CC7B0E" w:rsidRDefault="00CC7B0E" w:rsidP="0048039D">
      <w:r>
        <w:separator/>
      </w:r>
    </w:p>
  </w:endnote>
  <w:endnote w:type="continuationSeparator" w:id="0">
    <w:p w14:paraId="44B98986" w14:textId="77777777" w:rsidR="00CC7B0E" w:rsidRDefault="00CC7B0E" w:rsidP="0048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A2DD" w14:textId="77777777" w:rsidR="00CC7B0E" w:rsidRDefault="00CC7B0E" w:rsidP="0048039D">
      <w:r>
        <w:separator/>
      </w:r>
    </w:p>
  </w:footnote>
  <w:footnote w:type="continuationSeparator" w:id="0">
    <w:p w14:paraId="551431CA" w14:textId="77777777" w:rsidR="00CC7B0E" w:rsidRDefault="00CC7B0E" w:rsidP="00480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6645633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03A023C9" w14:textId="77777777" w:rsidR="0082451D" w:rsidRPr="0017735E" w:rsidRDefault="0082451D">
        <w:pPr>
          <w:pStyle w:val="Cabealho"/>
          <w:jc w:val="right"/>
          <w:rPr>
            <w:sz w:val="22"/>
          </w:rPr>
        </w:pPr>
        <w:r w:rsidRPr="0017735E">
          <w:rPr>
            <w:sz w:val="22"/>
          </w:rPr>
          <w:fldChar w:fldCharType="begin"/>
        </w:r>
        <w:r w:rsidRPr="0017735E">
          <w:rPr>
            <w:sz w:val="22"/>
          </w:rPr>
          <w:instrText>PAGE   \* MERGEFORMAT</w:instrText>
        </w:r>
        <w:r w:rsidRPr="0017735E">
          <w:rPr>
            <w:sz w:val="22"/>
          </w:rPr>
          <w:fldChar w:fldCharType="separate"/>
        </w:r>
        <w:r w:rsidR="005A741F">
          <w:rPr>
            <w:noProof/>
            <w:sz w:val="22"/>
          </w:rPr>
          <w:t>120</w:t>
        </w:r>
        <w:r w:rsidRPr="0017735E">
          <w:rPr>
            <w:sz w:val="22"/>
          </w:rPr>
          <w:fldChar w:fldCharType="end"/>
        </w:r>
      </w:p>
    </w:sdtContent>
  </w:sdt>
  <w:p w14:paraId="31898779" w14:textId="77777777" w:rsidR="0082451D" w:rsidRDefault="008245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B1A"/>
    <w:multiLevelType w:val="hybridMultilevel"/>
    <w:tmpl w:val="B8E24FAA"/>
    <w:lvl w:ilvl="0" w:tplc="DCDA33C2">
      <w:start w:val="1"/>
      <w:numFmt w:val="lowerLetter"/>
      <w:pStyle w:val="Alnea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914"/>
    <w:multiLevelType w:val="multilevel"/>
    <w:tmpl w:val="69D455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A7428E"/>
    <w:multiLevelType w:val="hybridMultilevel"/>
    <w:tmpl w:val="0BECB002"/>
    <w:lvl w:ilvl="0" w:tplc="39083E18">
      <w:start w:val="1"/>
      <w:numFmt w:val="lowerLetter"/>
      <w:pStyle w:val="Alneattulo1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60544"/>
    <w:multiLevelType w:val="hybridMultilevel"/>
    <w:tmpl w:val="CDAA6A6E"/>
    <w:lvl w:ilvl="0" w:tplc="71D0A3FA">
      <w:start w:val="1"/>
      <w:numFmt w:val="bullet"/>
      <w:pStyle w:val="SubalneaouMarcador"/>
      <w:lvlText w:val="-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78574">
    <w:abstractNumId w:val="1"/>
  </w:num>
  <w:num w:numId="2" w16cid:durableId="18168233">
    <w:abstractNumId w:val="3"/>
  </w:num>
  <w:num w:numId="3" w16cid:durableId="989135184">
    <w:abstractNumId w:val="2"/>
  </w:num>
  <w:num w:numId="4" w16cid:durableId="1523544453">
    <w:abstractNumId w:val="1"/>
  </w:num>
  <w:num w:numId="5" w16cid:durableId="1044066470">
    <w:abstractNumId w:val="0"/>
  </w:num>
  <w:num w:numId="6" w16cid:durableId="168763431">
    <w:abstractNumId w:val="0"/>
    <w:lvlOverride w:ilvl="0">
      <w:startOverride w:val="1"/>
    </w:lvlOverride>
  </w:num>
  <w:num w:numId="7" w16cid:durableId="113377638">
    <w:abstractNumId w:val="0"/>
    <w:lvlOverride w:ilvl="0">
      <w:startOverride w:val="1"/>
    </w:lvlOverride>
  </w:num>
  <w:num w:numId="8" w16cid:durableId="978610985">
    <w:abstractNumId w:val="0"/>
    <w:lvlOverride w:ilvl="0">
      <w:startOverride w:val="1"/>
    </w:lvlOverride>
  </w:num>
  <w:num w:numId="9" w16cid:durableId="2750662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1249212">
    <w:abstractNumId w:val="0"/>
    <w:lvlOverride w:ilvl="0">
      <w:startOverride w:val="1"/>
    </w:lvlOverride>
  </w:num>
  <w:num w:numId="11" w16cid:durableId="2024815701">
    <w:abstractNumId w:val="0"/>
    <w:lvlOverride w:ilvl="0">
      <w:startOverride w:val="1"/>
    </w:lvlOverride>
  </w:num>
  <w:num w:numId="12" w16cid:durableId="313341321">
    <w:abstractNumId w:val="0"/>
    <w:lvlOverride w:ilvl="0">
      <w:startOverride w:val="1"/>
    </w:lvlOverride>
  </w:num>
  <w:num w:numId="13" w16cid:durableId="380372703">
    <w:abstractNumId w:val="0"/>
    <w:lvlOverride w:ilvl="0">
      <w:startOverride w:val="1"/>
    </w:lvlOverride>
  </w:num>
  <w:num w:numId="14" w16cid:durableId="2119592579">
    <w:abstractNumId w:val="0"/>
    <w:lvlOverride w:ilvl="0">
      <w:startOverride w:val="1"/>
    </w:lvlOverride>
  </w:num>
  <w:num w:numId="15" w16cid:durableId="1752576607">
    <w:abstractNumId w:val="0"/>
    <w:lvlOverride w:ilvl="0">
      <w:startOverride w:val="1"/>
    </w:lvlOverride>
  </w:num>
  <w:num w:numId="16" w16cid:durableId="1416442490">
    <w:abstractNumId w:val="0"/>
    <w:lvlOverride w:ilvl="0">
      <w:startOverride w:val="1"/>
    </w:lvlOverride>
  </w:num>
  <w:num w:numId="17" w16cid:durableId="936250873">
    <w:abstractNumId w:val="0"/>
    <w:lvlOverride w:ilvl="0">
      <w:startOverride w:val="1"/>
    </w:lvlOverride>
  </w:num>
  <w:num w:numId="18" w16cid:durableId="1251159432">
    <w:abstractNumId w:val="0"/>
    <w:lvlOverride w:ilvl="0">
      <w:startOverride w:val="1"/>
    </w:lvlOverride>
  </w:num>
  <w:num w:numId="19" w16cid:durableId="1303850305">
    <w:abstractNumId w:val="0"/>
    <w:lvlOverride w:ilvl="0">
      <w:startOverride w:val="1"/>
    </w:lvlOverride>
  </w:num>
  <w:num w:numId="20" w16cid:durableId="872421492">
    <w:abstractNumId w:val="0"/>
    <w:lvlOverride w:ilvl="0">
      <w:startOverride w:val="1"/>
    </w:lvlOverride>
  </w:num>
  <w:num w:numId="21" w16cid:durableId="1231579376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stylePaneSortMethod w:val="0003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5E"/>
    <w:rsid w:val="00000362"/>
    <w:rsid w:val="00000A36"/>
    <w:rsid w:val="000044FD"/>
    <w:rsid w:val="00004779"/>
    <w:rsid w:val="00004DED"/>
    <w:rsid w:val="0000534F"/>
    <w:rsid w:val="00005873"/>
    <w:rsid w:val="00005A18"/>
    <w:rsid w:val="000069E0"/>
    <w:rsid w:val="00006A33"/>
    <w:rsid w:val="000074BA"/>
    <w:rsid w:val="00007D47"/>
    <w:rsid w:val="000111B0"/>
    <w:rsid w:val="00012299"/>
    <w:rsid w:val="000142F7"/>
    <w:rsid w:val="0001446A"/>
    <w:rsid w:val="00014EC4"/>
    <w:rsid w:val="00015810"/>
    <w:rsid w:val="0001583B"/>
    <w:rsid w:val="0001674E"/>
    <w:rsid w:val="000173A6"/>
    <w:rsid w:val="0001763F"/>
    <w:rsid w:val="00017D22"/>
    <w:rsid w:val="000206EC"/>
    <w:rsid w:val="000208D2"/>
    <w:rsid w:val="00021063"/>
    <w:rsid w:val="0002115F"/>
    <w:rsid w:val="00021A36"/>
    <w:rsid w:val="000223E6"/>
    <w:rsid w:val="00023257"/>
    <w:rsid w:val="00024821"/>
    <w:rsid w:val="000258B9"/>
    <w:rsid w:val="000260E7"/>
    <w:rsid w:val="00026167"/>
    <w:rsid w:val="00026FCD"/>
    <w:rsid w:val="00030B0C"/>
    <w:rsid w:val="00031950"/>
    <w:rsid w:val="00031AFF"/>
    <w:rsid w:val="00031BB2"/>
    <w:rsid w:val="00032197"/>
    <w:rsid w:val="000347BB"/>
    <w:rsid w:val="00034A49"/>
    <w:rsid w:val="00035CD0"/>
    <w:rsid w:val="00035D3B"/>
    <w:rsid w:val="00036770"/>
    <w:rsid w:val="00036B09"/>
    <w:rsid w:val="00037084"/>
    <w:rsid w:val="00037349"/>
    <w:rsid w:val="00037481"/>
    <w:rsid w:val="00037F00"/>
    <w:rsid w:val="00041032"/>
    <w:rsid w:val="00041247"/>
    <w:rsid w:val="00041695"/>
    <w:rsid w:val="000443CC"/>
    <w:rsid w:val="0004702D"/>
    <w:rsid w:val="0004747B"/>
    <w:rsid w:val="0005260F"/>
    <w:rsid w:val="00052956"/>
    <w:rsid w:val="00052AEB"/>
    <w:rsid w:val="00053A7B"/>
    <w:rsid w:val="00054E56"/>
    <w:rsid w:val="00055420"/>
    <w:rsid w:val="0005616D"/>
    <w:rsid w:val="00056F08"/>
    <w:rsid w:val="000575B4"/>
    <w:rsid w:val="00057CFF"/>
    <w:rsid w:val="0006013E"/>
    <w:rsid w:val="00060196"/>
    <w:rsid w:val="00060938"/>
    <w:rsid w:val="00060BDA"/>
    <w:rsid w:val="00061649"/>
    <w:rsid w:val="00061A34"/>
    <w:rsid w:val="0006203C"/>
    <w:rsid w:val="0006212E"/>
    <w:rsid w:val="00062B3F"/>
    <w:rsid w:val="00062C51"/>
    <w:rsid w:val="00062D53"/>
    <w:rsid w:val="00063EB6"/>
    <w:rsid w:val="00064A5D"/>
    <w:rsid w:val="00064FB4"/>
    <w:rsid w:val="00065581"/>
    <w:rsid w:val="00065D95"/>
    <w:rsid w:val="00067637"/>
    <w:rsid w:val="00067BE5"/>
    <w:rsid w:val="00070FCA"/>
    <w:rsid w:val="000719A7"/>
    <w:rsid w:val="000727C7"/>
    <w:rsid w:val="00072D50"/>
    <w:rsid w:val="00073F58"/>
    <w:rsid w:val="000741D3"/>
    <w:rsid w:val="000744BB"/>
    <w:rsid w:val="000747C8"/>
    <w:rsid w:val="00074D95"/>
    <w:rsid w:val="000759ED"/>
    <w:rsid w:val="0007629B"/>
    <w:rsid w:val="0008023D"/>
    <w:rsid w:val="000807DD"/>
    <w:rsid w:val="00081674"/>
    <w:rsid w:val="00082938"/>
    <w:rsid w:val="00082FA6"/>
    <w:rsid w:val="0008386E"/>
    <w:rsid w:val="00083FB2"/>
    <w:rsid w:val="0008428C"/>
    <w:rsid w:val="00085640"/>
    <w:rsid w:val="000859A4"/>
    <w:rsid w:val="000860B0"/>
    <w:rsid w:val="00086277"/>
    <w:rsid w:val="000866AC"/>
    <w:rsid w:val="00087021"/>
    <w:rsid w:val="00087061"/>
    <w:rsid w:val="00087B0E"/>
    <w:rsid w:val="00091421"/>
    <w:rsid w:val="00092CCC"/>
    <w:rsid w:val="00093C94"/>
    <w:rsid w:val="00094880"/>
    <w:rsid w:val="00095CED"/>
    <w:rsid w:val="00096181"/>
    <w:rsid w:val="00097AE5"/>
    <w:rsid w:val="00097BB8"/>
    <w:rsid w:val="00097C88"/>
    <w:rsid w:val="000A1935"/>
    <w:rsid w:val="000A208B"/>
    <w:rsid w:val="000A26EF"/>
    <w:rsid w:val="000A2BD8"/>
    <w:rsid w:val="000A30A9"/>
    <w:rsid w:val="000A39AD"/>
    <w:rsid w:val="000A4F70"/>
    <w:rsid w:val="000A5237"/>
    <w:rsid w:val="000A5B87"/>
    <w:rsid w:val="000A5F03"/>
    <w:rsid w:val="000A61A5"/>
    <w:rsid w:val="000A6485"/>
    <w:rsid w:val="000A65BF"/>
    <w:rsid w:val="000A669F"/>
    <w:rsid w:val="000A7F2B"/>
    <w:rsid w:val="000B05B9"/>
    <w:rsid w:val="000B2C2E"/>
    <w:rsid w:val="000B39EF"/>
    <w:rsid w:val="000B3F42"/>
    <w:rsid w:val="000B46E7"/>
    <w:rsid w:val="000B49F1"/>
    <w:rsid w:val="000B5042"/>
    <w:rsid w:val="000B57FF"/>
    <w:rsid w:val="000B5B1E"/>
    <w:rsid w:val="000B5C74"/>
    <w:rsid w:val="000B6D59"/>
    <w:rsid w:val="000C0AC7"/>
    <w:rsid w:val="000C2A2D"/>
    <w:rsid w:val="000C334A"/>
    <w:rsid w:val="000C4D1A"/>
    <w:rsid w:val="000C4E9C"/>
    <w:rsid w:val="000C5D3E"/>
    <w:rsid w:val="000C67C2"/>
    <w:rsid w:val="000C69AE"/>
    <w:rsid w:val="000C6F74"/>
    <w:rsid w:val="000C7882"/>
    <w:rsid w:val="000C7938"/>
    <w:rsid w:val="000D08A3"/>
    <w:rsid w:val="000D0B68"/>
    <w:rsid w:val="000D43DB"/>
    <w:rsid w:val="000D4610"/>
    <w:rsid w:val="000D4D6F"/>
    <w:rsid w:val="000D4EFE"/>
    <w:rsid w:val="000D638D"/>
    <w:rsid w:val="000D7898"/>
    <w:rsid w:val="000D7968"/>
    <w:rsid w:val="000D7F33"/>
    <w:rsid w:val="000E068B"/>
    <w:rsid w:val="000E0836"/>
    <w:rsid w:val="000E22CB"/>
    <w:rsid w:val="000E26E5"/>
    <w:rsid w:val="000E4967"/>
    <w:rsid w:val="000E5284"/>
    <w:rsid w:val="000E5AC2"/>
    <w:rsid w:val="000E6794"/>
    <w:rsid w:val="000E776F"/>
    <w:rsid w:val="000F087D"/>
    <w:rsid w:val="000F0E40"/>
    <w:rsid w:val="000F1153"/>
    <w:rsid w:val="000F268C"/>
    <w:rsid w:val="000F2969"/>
    <w:rsid w:val="000F3111"/>
    <w:rsid w:val="000F5E8C"/>
    <w:rsid w:val="000F6658"/>
    <w:rsid w:val="000F6D83"/>
    <w:rsid w:val="0010058B"/>
    <w:rsid w:val="00102FEA"/>
    <w:rsid w:val="00103B7C"/>
    <w:rsid w:val="00104ACC"/>
    <w:rsid w:val="001055F7"/>
    <w:rsid w:val="00105F6F"/>
    <w:rsid w:val="00106193"/>
    <w:rsid w:val="00106769"/>
    <w:rsid w:val="00107C8C"/>
    <w:rsid w:val="0011044A"/>
    <w:rsid w:val="0011061F"/>
    <w:rsid w:val="001109BE"/>
    <w:rsid w:val="0011139D"/>
    <w:rsid w:val="00111ED7"/>
    <w:rsid w:val="00112AF8"/>
    <w:rsid w:val="00112EDE"/>
    <w:rsid w:val="001135F9"/>
    <w:rsid w:val="001138EF"/>
    <w:rsid w:val="001139C5"/>
    <w:rsid w:val="00113AD0"/>
    <w:rsid w:val="001142C2"/>
    <w:rsid w:val="0011699B"/>
    <w:rsid w:val="00117034"/>
    <w:rsid w:val="0011704D"/>
    <w:rsid w:val="00117772"/>
    <w:rsid w:val="00117F5D"/>
    <w:rsid w:val="001211D4"/>
    <w:rsid w:val="0012146E"/>
    <w:rsid w:val="001223F4"/>
    <w:rsid w:val="00122ADC"/>
    <w:rsid w:val="00123092"/>
    <w:rsid w:val="001237EB"/>
    <w:rsid w:val="001250B0"/>
    <w:rsid w:val="00125789"/>
    <w:rsid w:val="00125961"/>
    <w:rsid w:val="001261B1"/>
    <w:rsid w:val="00126AA6"/>
    <w:rsid w:val="00126C32"/>
    <w:rsid w:val="00127910"/>
    <w:rsid w:val="00127B11"/>
    <w:rsid w:val="00127DBA"/>
    <w:rsid w:val="001302C0"/>
    <w:rsid w:val="00130767"/>
    <w:rsid w:val="001307E3"/>
    <w:rsid w:val="00130A44"/>
    <w:rsid w:val="00130B93"/>
    <w:rsid w:val="0013120A"/>
    <w:rsid w:val="0013210D"/>
    <w:rsid w:val="00135365"/>
    <w:rsid w:val="00135834"/>
    <w:rsid w:val="00136B91"/>
    <w:rsid w:val="00140538"/>
    <w:rsid w:val="0014181C"/>
    <w:rsid w:val="00141CA9"/>
    <w:rsid w:val="00141CC4"/>
    <w:rsid w:val="00142162"/>
    <w:rsid w:val="00142840"/>
    <w:rsid w:val="0014326C"/>
    <w:rsid w:val="0014344E"/>
    <w:rsid w:val="00143568"/>
    <w:rsid w:val="00143F14"/>
    <w:rsid w:val="00144307"/>
    <w:rsid w:val="00146600"/>
    <w:rsid w:val="00146B85"/>
    <w:rsid w:val="001475C5"/>
    <w:rsid w:val="001506DC"/>
    <w:rsid w:val="00150870"/>
    <w:rsid w:val="00150EE1"/>
    <w:rsid w:val="001513AE"/>
    <w:rsid w:val="00151B36"/>
    <w:rsid w:val="00152326"/>
    <w:rsid w:val="0015305D"/>
    <w:rsid w:val="00156BB9"/>
    <w:rsid w:val="00161520"/>
    <w:rsid w:val="001626C4"/>
    <w:rsid w:val="00162AF1"/>
    <w:rsid w:val="001634A2"/>
    <w:rsid w:val="001635DD"/>
    <w:rsid w:val="001641B4"/>
    <w:rsid w:val="00164408"/>
    <w:rsid w:val="00164763"/>
    <w:rsid w:val="00164C26"/>
    <w:rsid w:val="00164CC3"/>
    <w:rsid w:val="001659BF"/>
    <w:rsid w:val="0016657D"/>
    <w:rsid w:val="00167ABE"/>
    <w:rsid w:val="00171C6F"/>
    <w:rsid w:val="00171ED7"/>
    <w:rsid w:val="001723A1"/>
    <w:rsid w:val="0017255D"/>
    <w:rsid w:val="00172C1D"/>
    <w:rsid w:val="00172D31"/>
    <w:rsid w:val="001736C9"/>
    <w:rsid w:val="001749FA"/>
    <w:rsid w:val="00174C76"/>
    <w:rsid w:val="00175299"/>
    <w:rsid w:val="00175679"/>
    <w:rsid w:val="001762C8"/>
    <w:rsid w:val="0017735E"/>
    <w:rsid w:val="00180317"/>
    <w:rsid w:val="00182244"/>
    <w:rsid w:val="001826EA"/>
    <w:rsid w:val="00185C0E"/>
    <w:rsid w:val="00185F79"/>
    <w:rsid w:val="00186715"/>
    <w:rsid w:val="0018684D"/>
    <w:rsid w:val="001907C2"/>
    <w:rsid w:val="00190D06"/>
    <w:rsid w:val="001911C4"/>
    <w:rsid w:val="001937A2"/>
    <w:rsid w:val="00193E57"/>
    <w:rsid w:val="00194874"/>
    <w:rsid w:val="00195848"/>
    <w:rsid w:val="00196741"/>
    <w:rsid w:val="0019707B"/>
    <w:rsid w:val="001A0264"/>
    <w:rsid w:val="001A0564"/>
    <w:rsid w:val="001A0FF6"/>
    <w:rsid w:val="001A1221"/>
    <w:rsid w:val="001A15EF"/>
    <w:rsid w:val="001A178E"/>
    <w:rsid w:val="001A1E98"/>
    <w:rsid w:val="001A21E9"/>
    <w:rsid w:val="001A2C7A"/>
    <w:rsid w:val="001A4138"/>
    <w:rsid w:val="001A4FA8"/>
    <w:rsid w:val="001A61AE"/>
    <w:rsid w:val="001A691C"/>
    <w:rsid w:val="001A6D21"/>
    <w:rsid w:val="001A6EC4"/>
    <w:rsid w:val="001A72DD"/>
    <w:rsid w:val="001B0262"/>
    <w:rsid w:val="001B0C69"/>
    <w:rsid w:val="001B18F9"/>
    <w:rsid w:val="001B1F0A"/>
    <w:rsid w:val="001B3F8D"/>
    <w:rsid w:val="001B5FA1"/>
    <w:rsid w:val="001B72F0"/>
    <w:rsid w:val="001B771A"/>
    <w:rsid w:val="001B7EBA"/>
    <w:rsid w:val="001C170E"/>
    <w:rsid w:val="001C1A31"/>
    <w:rsid w:val="001C1B9D"/>
    <w:rsid w:val="001C1FD6"/>
    <w:rsid w:val="001C220A"/>
    <w:rsid w:val="001C442E"/>
    <w:rsid w:val="001C5BE9"/>
    <w:rsid w:val="001C62E5"/>
    <w:rsid w:val="001C660D"/>
    <w:rsid w:val="001C738E"/>
    <w:rsid w:val="001C7508"/>
    <w:rsid w:val="001C750B"/>
    <w:rsid w:val="001C7544"/>
    <w:rsid w:val="001D0044"/>
    <w:rsid w:val="001D0BD9"/>
    <w:rsid w:val="001D10B6"/>
    <w:rsid w:val="001D2E03"/>
    <w:rsid w:val="001D46D8"/>
    <w:rsid w:val="001D47BA"/>
    <w:rsid w:val="001D4D0D"/>
    <w:rsid w:val="001D5148"/>
    <w:rsid w:val="001D56D9"/>
    <w:rsid w:val="001D5D7D"/>
    <w:rsid w:val="001D6610"/>
    <w:rsid w:val="001D7178"/>
    <w:rsid w:val="001E0F2D"/>
    <w:rsid w:val="001E1E70"/>
    <w:rsid w:val="001E27DA"/>
    <w:rsid w:val="001E329B"/>
    <w:rsid w:val="001E40F2"/>
    <w:rsid w:val="001E583C"/>
    <w:rsid w:val="001E5CFC"/>
    <w:rsid w:val="001E6754"/>
    <w:rsid w:val="001E6940"/>
    <w:rsid w:val="001E7442"/>
    <w:rsid w:val="001E7D1D"/>
    <w:rsid w:val="001F297C"/>
    <w:rsid w:val="001F2D37"/>
    <w:rsid w:val="001F36DD"/>
    <w:rsid w:val="001F3ED4"/>
    <w:rsid w:val="001F48D8"/>
    <w:rsid w:val="001F56B2"/>
    <w:rsid w:val="001F5730"/>
    <w:rsid w:val="001F5F35"/>
    <w:rsid w:val="001F69FC"/>
    <w:rsid w:val="001F7AB0"/>
    <w:rsid w:val="001F7B2E"/>
    <w:rsid w:val="001F7CD8"/>
    <w:rsid w:val="00200300"/>
    <w:rsid w:val="00200B3D"/>
    <w:rsid w:val="0020157B"/>
    <w:rsid w:val="00201F45"/>
    <w:rsid w:val="00202A00"/>
    <w:rsid w:val="00202A3E"/>
    <w:rsid w:val="00202CBA"/>
    <w:rsid w:val="00203388"/>
    <w:rsid w:val="0020362C"/>
    <w:rsid w:val="00204399"/>
    <w:rsid w:val="00205BEA"/>
    <w:rsid w:val="00206822"/>
    <w:rsid w:val="00206DF3"/>
    <w:rsid w:val="0020750C"/>
    <w:rsid w:val="002077EA"/>
    <w:rsid w:val="00207EF6"/>
    <w:rsid w:val="00207F1A"/>
    <w:rsid w:val="0021076E"/>
    <w:rsid w:val="00212E1B"/>
    <w:rsid w:val="002131CF"/>
    <w:rsid w:val="002133C5"/>
    <w:rsid w:val="00213668"/>
    <w:rsid w:val="0021463F"/>
    <w:rsid w:val="0021485F"/>
    <w:rsid w:val="00214D04"/>
    <w:rsid w:val="002153B2"/>
    <w:rsid w:val="00215705"/>
    <w:rsid w:val="00217765"/>
    <w:rsid w:val="00217D7B"/>
    <w:rsid w:val="002204CB"/>
    <w:rsid w:val="00220654"/>
    <w:rsid w:val="00220831"/>
    <w:rsid w:val="00224033"/>
    <w:rsid w:val="00224AD4"/>
    <w:rsid w:val="002265D9"/>
    <w:rsid w:val="00226A8C"/>
    <w:rsid w:val="00226FDE"/>
    <w:rsid w:val="002303FA"/>
    <w:rsid w:val="002309D5"/>
    <w:rsid w:val="00230C44"/>
    <w:rsid w:val="00231017"/>
    <w:rsid w:val="00232207"/>
    <w:rsid w:val="00232A2D"/>
    <w:rsid w:val="0023327A"/>
    <w:rsid w:val="00235D45"/>
    <w:rsid w:val="00235EA0"/>
    <w:rsid w:val="00235F58"/>
    <w:rsid w:val="00236290"/>
    <w:rsid w:val="0023725D"/>
    <w:rsid w:val="00241288"/>
    <w:rsid w:val="0024158D"/>
    <w:rsid w:val="002418E3"/>
    <w:rsid w:val="002423C5"/>
    <w:rsid w:val="00242E17"/>
    <w:rsid w:val="00243932"/>
    <w:rsid w:val="00243DBA"/>
    <w:rsid w:val="00244163"/>
    <w:rsid w:val="0024500C"/>
    <w:rsid w:val="00245810"/>
    <w:rsid w:val="002461BA"/>
    <w:rsid w:val="002468E1"/>
    <w:rsid w:val="00246930"/>
    <w:rsid w:val="00246CF4"/>
    <w:rsid w:val="00247577"/>
    <w:rsid w:val="002500E6"/>
    <w:rsid w:val="00250499"/>
    <w:rsid w:val="00251455"/>
    <w:rsid w:val="00251D33"/>
    <w:rsid w:val="00252A3B"/>
    <w:rsid w:val="00253603"/>
    <w:rsid w:val="00254B76"/>
    <w:rsid w:val="00255037"/>
    <w:rsid w:val="002555ED"/>
    <w:rsid w:val="00255BA5"/>
    <w:rsid w:val="00255E1B"/>
    <w:rsid w:val="00256721"/>
    <w:rsid w:val="00257235"/>
    <w:rsid w:val="0026104F"/>
    <w:rsid w:val="00261556"/>
    <w:rsid w:val="00261899"/>
    <w:rsid w:val="00261AB8"/>
    <w:rsid w:val="00262B80"/>
    <w:rsid w:val="00263137"/>
    <w:rsid w:val="00264352"/>
    <w:rsid w:val="002646C6"/>
    <w:rsid w:val="002662A1"/>
    <w:rsid w:val="00266BF6"/>
    <w:rsid w:val="00266E5A"/>
    <w:rsid w:val="0026734F"/>
    <w:rsid w:val="00267BC1"/>
    <w:rsid w:val="00267DB3"/>
    <w:rsid w:val="00267EBF"/>
    <w:rsid w:val="0027040E"/>
    <w:rsid w:val="0027169E"/>
    <w:rsid w:val="00271D3D"/>
    <w:rsid w:val="002721A4"/>
    <w:rsid w:val="0027224F"/>
    <w:rsid w:val="00272FCD"/>
    <w:rsid w:val="00274386"/>
    <w:rsid w:val="00274C6A"/>
    <w:rsid w:val="00274F21"/>
    <w:rsid w:val="0027583D"/>
    <w:rsid w:val="002763C8"/>
    <w:rsid w:val="0027753C"/>
    <w:rsid w:val="00277C2C"/>
    <w:rsid w:val="002803A5"/>
    <w:rsid w:val="002807A7"/>
    <w:rsid w:val="00281017"/>
    <w:rsid w:val="0028146D"/>
    <w:rsid w:val="002826AE"/>
    <w:rsid w:val="00282F0C"/>
    <w:rsid w:val="00283616"/>
    <w:rsid w:val="0028427A"/>
    <w:rsid w:val="00284DF1"/>
    <w:rsid w:val="00287830"/>
    <w:rsid w:val="00287C6A"/>
    <w:rsid w:val="00287E94"/>
    <w:rsid w:val="0029120B"/>
    <w:rsid w:val="002919F7"/>
    <w:rsid w:val="00291F51"/>
    <w:rsid w:val="00291F75"/>
    <w:rsid w:val="0029230A"/>
    <w:rsid w:val="002923A9"/>
    <w:rsid w:val="0029290F"/>
    <w:rsid w:val="00292B52"/>
    <w:rsid w:val="00292D5B"/>
    <w:rsid w:val="00293C56"/>
    <w:rsid w:val="00293C73"/>
    <w:rsid w:val="0029407A"/>
    <w:rsid w:val="002945A0"/>
    <w:rsid w:val="00294A4D"/>
    <w:rsid w:val="00296C31"/>
    <w:rsid w:val="00296E30"/>
    <w:rsid w:val="00297C9B"/>
    <w:rsid w:val="00297EFB"/>
    <w:rsid w:val="00297F16"/>
    <w:rsid w:val="002A0E34"/>
    <w:rsid w:val="002A1701"/>
    <w:rsid w:val="002A17B1"/>
    <w:rsid w:val="002A45DD"/>
    <w:rsid w:val="002A598A"/>
    <w:rsid w:val="002A784F"/>
    <w:rsid w:val="002B03C1"/>
    <w:rsid w:val="002B0AB7"/>
    <w:rsid w:val="002B1515"/>
    <w:rsid w:val="002B1C57"/>
    <w:rsid w:val="002B1E45"/>
    <w:rsid w:val="002B210A"/>
    <w:rsid w:val="002B2122"/>
    <w:rsid w:val="002B24D9"/>
    <w:rsid w:val="002B274D"/>
    <w:rsid w:val="002B2AF3"/>
    <w:rsid w:val="002B354E"/>
    <w:rsid w:val="002B4A4A"/>
    <w:rsid w:val="002B4E22"/>
    <w:rsid w:val="002B5881"/>
    <w:rsid w:val="002B5982"/>
    <w:rsid w:val="002B68A8"/>
    <w:rsid w:val="002B6D2C"/>
    <w:rsid w:val="002B747F"/>
    <w:rsid w:val="002C20C7"/>
    <w:rsid w:val="002C2770"/>
    <w:rsid w:val="002C31A7"/>
    <w:rsid w:val="002C4A5A"/>
    <w:rsid w:val="002C5CF4"/>
    <w:rsid w:val="002C6A63"/>
    <w:rsid w:val="002C6F96"/>
    <w:rsid w:val="002C7034"/>
    <w:rsid w:val="002C75C0"/>
    <w:rsid w:val="002D1512"/>
    <w:rsid w:val="002D22F4"/>
    <w:rsid w:val="002D2FFE"/>
    <w:rsid w:val="002D45B2"/>
    <w:rsid w:val="002D4CE6"/>
    <w:rsid w:val="002D78E3"/>
    <w:rsid w:val="002D79D1"/>
    <w:rsid w:val="002D7FC8"/>
    <w:rsid w:val="002E2C38"/>
    <w:rsid w:val="002E2E5E"/>
    <w:rsid w:val="002E2FDE"/>
    <w:rsid w:val="002E33D2"/>
    <w:rsid w:val="002E39DB"/>
    <w:rsid w:val="002E4469"/>
    <w:rsid w:val="002E44F7"/>
    <w:rsid w:val="002E5782"/>
    <w:rsid w:val="002E6295"/>
    <w:rsid w:val="002E6E2E"/>
    <w:rsid w:val="002F252D"/>
    <w:rsid w:val="002F2D0F"/>
    <w:rsid w:val="002F3338"/>
    <w:rsid w:val="002F3397"/>
    <w:rsid w:val="002F3ACE"/>
    <w:rsid w:val="002F454B"/>
    <w:rsid w:val="002F52A1"/>
    <w:rsid w:val="002F5371"/>
    <w:rsid w:val="002F5DFF"/>
    <w:rsid w:val="002F6883"/>
    <w:rsid w:val="002F6F1C"/>
    <w:rsid w:val="002F7BD5"/>
    <w:rsid w:val="00301570"/>
    <w:rsid w:val="00301673"/>
    <w:rsid w:val="00302964"/>
    <w:rsid w:val="00304834"/>
    <w:rsid w:val="003065DA"/>
    <w:rsid w:val="003067F5"/>
    <w:rsid w:val="00306954"/>
    <w:rsid w:val="00306DB9"/>
    <w:rsid w:val="00307AD1"/>
    <w:rsid w:val="003120D3"/>
    <w:rsid w:val="003125E4"/>
    <w:rsid w:val="003147BD"/>
    <w:rsid w:val="00314C4C"/>
    <w:rsid w:val="0031556D"/>
    <w:rsid w:val="00315C46"/>
    <w:rsid w:val="0031663C"/>
    <w:rsid w:val="00316B93"/>
    <w:rsid w:val="003204A4"/>
    <w:rsid w:val="00321D25"/>
    <w:rsid w:val="00322939"/>
    <w:rsid w:val="00322C6E"/>
    <w:rsid w:val="003233F8"/>
    <w:rsid w:val="00324CAC"/>
    <w:rsid w:val="003257EA"/>
    <w:rsid w:val="00325FCB"/>
    <w:rsid w:val="00326E9A"/>
    <w:rsid w:val="003271FB"/>
    <w:rsid w:val="00327684"/>
    <w:rsid w:val="00327A27"/>
    <w:rsid w:val="00330636"/>
    <w:rsid w:val="00330A95"/>
    <w:rsid w:val="003319F5"/>
    <w:rsid w:val="00331F47"/>
    <w:rsid w:val="00332186"/>
    <w:rsid w:val="003335BB"/>
    <w:rsid w:val="00333C69"/>
    <w:rsid w:val="003340DC"/>
    <w:rsid w:val="00335065"/>
    <w:rsid w:val="003357D4"/>
    <w:rsid w:val="00335A8B"/>
    <w:rsid w:val="00335E76"/>
    <w:rsid w:val="0033674B"/>
    <w:rsid w:val="00337553"/>
    <w:rsid w:val="003408D5"/>
    <w:rsid w:val="00340A91"/>
    <w:rsid w:val="00342681"/>
    <w:rsid w:val="00342CDF"/>
    <w:rsid w:val="00343858"/>
    <w:rsid w:val="00343D1C"/>
    <w:rsid w:val="00344B5F"/>
    <w:rsid w:val="003454D3"/>
    <w:rsid w:val="00346CC1"/>
    <w:rsid w:val="0034740E"/>
    <w:rsid w:val="003506DB"/>
    <w:rsid w:val="0035192D"/>
    <w:rsid w:val="0035192F"/>
    <w:rsid w:val="003519AD"/>
    <w:rsid w:val="00351D55"/>
    <w:rsid w:val="003520B5"/>
    <w:rsid w:val="003521E3"/>
    <w:rsid w:val="00352369"/>
    <w:rsid w:val="00352E18"/>
    <w:rsid w:val="00353093"/>
    <w:rsid w:val="00354274"/>
    <w:rsid w:val="00354A02"/>
    <w:rsid w:val="00354A58"/>
    <w:rsid w:val="003550FC"/>
    <w:rsid w:val="003552A0"/>
    <w:rsid w:val="003575E6"/>
    <w:rsid w:val="003606BE"/>
    <w:rsid w:val="00360F64"/>
    <w:rsid w:val="0036139C"/>
    <w:rsid w:val="00361B6C"/>
    <w:rsid w:val="00362780"/>
    <w:rsid w:val="00364AEB"/>
    <w:rsid w:val="00365A1C"/>
    <w:rsid w:val="00365D02"/>
    <w:rsid w:val="0036648E"/>
    <w:rsid w:val="00366672"/>
    <w:rsid w:val="00367705"/>
    <w:rsid w:val="0037004A"/>
    <w:rsid w:val="003702CC"/>
    <w:rsid w:val="003706B4"/>
    <w:rsid w:val="00370A5E"/>
    <w:rsid w:val="00370F66"/>
    <w:rsid w:val="00373406"/>
    <w:rsid w:val="003756DF"/>
    <w:rsid w:val="0037591C"/>
    <w:rsid w:val="00376CE8"/>
    <w:rsid w:val="00377A2B"/>
    <w:rsid w:val="00380071"/>
    <w:rsid w:val="0038007F"/>
    <w:rsid w:val="003804C6"/>
    <w:rsid w:val="00380664"/>
    <w:rsid w:val="003807A6"/>
    <w:rsid w:val="00380A10"/>
    <w:rsid w:val="00381404"/>
    <w:rsid w:val="00381DAA"/>
    <w:rsid w:val="00382F42"/>
    <w:rsid w:val="003832A0"/>
    <w:rsid w:val="0038375C"/>
    <w:rsid w:val="00384135"/>
    <w:rsid w:val="00384E94"/>
    <w:rsid w:val="00384FC7"/>
    <w:rsid w:val="003851CB"/>
    <w:rsid w:val="0038588E"/>
    <w:rsid w:val="0038662B"/>
    <w:rsid w:val="00386692"/>
    <w:rsid w:val="0038669B"/>
    <w:rsid w:val="0038708E"/>
    <w:rsid w:val="00387CD9"/>
    <w:rsid w:val="00390182"/>
    <w:rsid w:val="00390D2F"/>
    <w:rsid w:val="00390D93"/>
    <w:rsid w:val="003917E7"/>
    <w:rsid w:val="00392675"/>
    <w:rsid w:val="00392771"/>
    <w:rsid w:val="00392DBA"/>
    <w:rsid w:val="00393C86"/>
    <w:rsid w:val="00394F5E"/>
    <w:rsid w:val="00395849"/>
    <w:rsid w:val="00397420"/>
    <w:rsid w:val="00397E86"/>
    <w:rsid w:val="003A1613"/>
    <w:rsid w:val="003A18D9"/>
    <w:rsid w:val="003A21AF"/>
    <w:rsid w:val="003A2508"/>
    <w:rsid w:val="003A366D"/>
    <w:rsid w:val="003A3B94"/>
    <w:rsid w:val="003A3D41"/>
    <w:rsid w:val="003A3D4F"/>
    <w:rsid w:val="003A3FEF"/>
    <w:rsid w:val="003A5E75"/>
    <w:rsid w:val="003B0274"/>
    <w:rsid w:val="003B1854"/>
    <w:rsid w:val="003B2828"/>
    <w:rsid w:val="003B313C"/>
    <w:rsid w:val="003B4052"/>
    <w:rsid w:val="003B4AB7"/>
    <w:rsid w:val="003B4F74"/>
    <w:rsid w:val="003B5561"/>
    <w:rsid w:val="003B582F"/>
    <w:rsid w:val="003B6E30"/>
    <w:rsid w:val="003B71B9"/>
    <w:rsid w:val="003C0A44"/>
    <w:rsid w:val="003C18FC"/>
    <w:rsid w:val="003C27B6"/>
    <w:rsid w:val="003C29BA"/>
    <w:rsid w:val="003C3182"/>
    <w:rsid w:val="003C3557"/>
    <w:rsid w:val="003C417B"/>
    <w:rsid w:val="003C5148"/>
    <w:rsid w:val="003C65EE"/>
    <w:rsid w:val="003C6FB4"/>
    <w:rsid w:val="003C7037"/>
    <w:rsid w:val="003D0A8A"/>
    <w:rsid w:val="003D11D0"/>
    <w:rsid w:val="003D1DB3"/>
    <w:rsid w:val="003D254C"/>
    <w:rsid w:val="003D2731"/>
    <w:rsid w:val="003D2967"/>
    <w:rsid w:val="003D2B43"/>
    <w:rsid w:val="003D2E89"/>
    <w:rsid w:val="003D31AA"/>
    <w:rsid w:val="003D3483"/>
    <w:rsid w:val="003D34BA"/>
    <w:rsid w:val="003D4645"/>
    <w:rsid w:val="003D4721"/>
    <w:rsid w:val="003D531A"/>
    <w:rsid w:val="003D5346"/>
    <w:rsid w:val="003D54E8"/>
    <w:rsid w:val="003D7B4B"/>
    <w:rsid w:val="003E0775"/>
    <w:rsid w:val="003E1257"/>
    <w:rsid w:val="003E2A91"/>
    <w:rsid w:val="003E2F29"/>
    <w:rsid w:val="003E37CD"/>
    <w:rsid w:val="003E3F06"/>
    <w:rsid w:val="003E4669"/>
    <w:rsid w:val="003E478C"/>
    <w:rsid w:val="003E5D03"/>
    <w:rsid w:val="003E5F45"/>
    <w:rsid w:val="003E674E"/>
    <w:rsid w:val="003E6D2E"/>
    <w:rsid w:val="003E78FA"/>
    <w:rsid w:val="003F045D"/>
    <w:rsid w:val="003F0ADE"/>
    <w:rsid w:val="003F2106"/>
    <w:rsid w:val="003F263E"/>
    <w:rsid w:val="003F4992"/>
    <w:rsid w:val="003F5049"/>
    <w:rsid w:val="003F5A84"/>
    <w:rsid w:val="003F7401"/>
    <w:rsid w:val="003F7890"/>
    <w:rsid w:val="003F791B"/>
    <w:rsid w:val="004010ED"/>
    <w:rsid w:val="00401D70"/>
    <w:rsid w:val="0040205E"/>
    <w:rsid w:val="0040232D"/>
    <w:rsid w:val="004026E1"/>
    <w:rsid w:val="004036EF"/>
    <w:rsid w:val="00403ECE"/>
    <w:rsid w:val="00404C94"/>
    <w:rsid w:val="00405043"/>
    <w:rsid w:val="00405698"/>
    <w:rsid w:val="00405861"/>
    <w:rsid w:val="00407303"/>
    <w:rsid w:val="004106D9"/>
    <w:rsid w:val="00410736"/>
    <w:rsid w:val="00411D9C"/>
    <w:rsid w:val="00411DB1"/>
    <w:rsid w:val="0041288C"/>
    <w:rsid w:val="00412E37"/>
    <w:rsid w:val="00413D5B"/>
    <w:rsid w:val="004143CB"/>
    <w:rsid w:val="00415659"/>
    <w:rsid w:val="00416062"/>
    <w:rsid w:val="004160B9"/>
    <w:rsid w:val="004163B8"/>
    <w:rsid w:val="00417231"/>
    <w:rsid w:val="004179A2"/>
    <w:rsid w:val="00421342"/>
    <w:rsid w:val="0042156A"/>
    <w:rsid w:val="004235B5"/>
    <w:rsid w:val="004235CC"/>
    <w:rsid w:val="00423D73"/>
    <w:rsid w:val="00424C2D"/>
    <w:rsid w:val="004254C6"/>
    <w:rsid w:val="004265C9"/>
    <w:rsid w:val="00426DF3"/>
    <w:rsid w:val="004279EF"/>
    <w:rsid w:val="004305D7"/>
    <w:rsid w:val="00430666"/>
    <w:rsid w:val="00430B14"/>
    <w:rsid w:val="004318B0"/>
    <w:rsid w:val="00431AB6"/>
    <w:rsid w:val="00432AFE"/>
    <w:rsid w:val="004337F4"/>
    <w:rsid w:val="004339FB"/>
    <w:rsid w:val="00433E60"/>
    <w:rsid w:val="004343CD"/>
    <w:rsid w:val="00434B06"/>
    <w:rsid w:val="00434B07"/>
    <w:rsid w:val="00434D22"/>
    <w:rsid w:val="00437293"/>
    <w:rsid w:val="004372B8"/>
    <w:rsid w:val="0043791E"/>
    <w:rsid w:val="00437C12"/>
    <w:rsid w:val="00437DBB"/>
    <w:rsid w:val="00437E06"/>
    <w:rsid w:val="00441095"/>
    <w:rsid w:val="00442901"/>
    <w:rsid w:val="00442E37"/>
    <w:rsid w:val="00443551"/>
    <w:rsid w:val="00446215"/>
    <w:rsid w:val="0044781A"/>
    <w:rsid w:val="00447F37"/>
    <w:rsid w:val="00450E5E"/>
    <w:rsid w:val="004510CE"/>
    <w:rsid w:val="004526EE"/>
    <w:rsid w:val="004546B5"/>
    <w:rsid w:val="00455978"/>
    <w:rsid w:val="00456C86"/>
    <w:rsid w:val="00456D0F"/>
    <w:rsid w:val="0045726A"/>
    <w:rsid w:val="00457A6A"/>
    <w:rsid w:val="00460373"/>
    <w:rsid w:val="00460D59"/>
    <w:rsid w:val="00461EEB"/>
    <w:rsid w:val="004620CA"/>
    <w:rsid w:val="00462168"/>
    <w:rsid w:val="0046231F"/>
    <w:rsid w:val="0046295B"/>
    <w:rsid w:val="0046326A"/>
    <w:rsid w:val="00463581"/>
    <w:rsid w:val="004638DB"/>
    <w:rsid w:val="0046402A"/>
    <w:rsid w:val="004643A2"/>
    <w:rsid w:val="00464A7D"/>
    <w:rsid w:val="00464E8E"/>
    <w:rsid w:val="004655D0"/>
    <w:rsid w:val="004658D9"/>
    <w:rsid w:val="00465B7B"/>
    <w:rsid w:val="00465EF8"/>
    <w:rsid w:val="00466170"/>
    <w:rsid w:val="004673BB"/>
    <w:rsid w:val="00467BF3"/>
    <w:rsid w:val="0047079E"/>
    <w:rsid w:val="00470DB5"/>
    <w:rsid w:val="00470F71"/>
    <w:rsid w:val="00471C10"/>
    <w:rsid w:val="00474200"/>
    <w:rsid w:val="00474B72"/>
    <w:rsid w:val="00475B44"/>
    <w:rsid w:val="0047641E"/>
    <w:rsid w:val="00476D7E"/>
    <w:rsid w:val="00477652"/>
    <w:rsid w:val="00477DBD"/>
    <w:rsid w:val="0048039D"/>
    <w:rsid w:val="00480718"/>
    <w:rsid w:val="0048089A"/>
    <w:rsid w:val="00482CF0"/>
    <w:rsid w:val="00482E65"/>
    <w:rsid w:val="0048319B"/>
    <w:rsid w:val="00483C9D"/>
    <w:rsid w:val="004852CE"/>
    <w:rsid w:val="00486465"/>
    <w:rsid w:val="00487186"/>
    <w:rsid w:val="004919D8"/>
    <w:rsid w:val="0049206A"/>
    <w:rsid w:val="00492681"/>
    <w:rsid w:val="00492BE9"/>
    <w:rsid w:val="00492C9F"/>
    <w:rsid w:val="0049311B"/>
    <w:rsid w:val="00493436"/>
    <w:rsid w:val="00493A9B"/>
    <w:rsid w:val="00493D92"/>
    <w:rsid w:val="00494C25"/>
    <w:rsid w:val="00495D2E"/>
    <w:rsid w:val="004975AB"/>
    <w:rsid w:val="004A07E4"/>
    <w:rsid w:val="004A152E"/>
    <w:rsid w:val="004A2B46"/>
    <w:rsid w:val="004A424B"/>
    <w:rsid w:val="004A4766"/>
    <w:rsid w:val="004A5261"/>
    <w:rsid w:val="004A582E"/>
    <w:rsid w:val="004A66E5"/>
    <w:rsid w:val="004A6AAE"/>
    <w:rsid w:val="004A6B57"/>
    <w:rsid w:val="004A6B93"/>
    <w:rsid w:val="004A6C5C"/>
    <w:rsid w:val="004A6F03"/>
    <w:rsid w:val="004A7D5D"/>
    <w:rsid w:val="004A7DA5"/>
    <w:rsid w:val="004B077F"/>
    <w:rsid w:val="004B0B47"/>
    <w:rsid w:val="004B10C3"/>
    <w:rsid w:val="004B4282"/>
    <w:rsid w:val="004B7E84"/>
    <w:rsid w:val="004B7FFA"/>
    <w:rsid w:val="004C0776"/>
    <w:rsid w:val="004C237A"/>
    <w:rsid w:val="004C2A01"/>
    <w:rsid w:val="004C3452"/>
    <w:rsid w:val="004C3E56"/>
    <w:rsid w:val="004C3E93"/>
    <w:rsid w:val="004C4FB8"/>
    <w:rsid w:val="004C6180"/>
    <w:rsid w:val="004C64C5"/>
    <w:rsid w:val="004C6E45"/>
    <w:rsid w:val="004C7052"/>
    <w:rsid w:val="004D101A"/>
    <w:rsid w:val="004D3295"/>
    <w:rsid w:val="004D342C"/>
    <w:rsid w:val="004D6009"/>
    <w:rsid w:val="004D6168"/>
    <w:rsid w:val="004D619A"/>
    <w:rsid w:val="004D64B5"/>
    <w:rsid w:val="004D7D2E"/>
    <w:rsid w:val="004E12F5"/>
    <w:rsid w:val="004E1E87"/>
    <w:rsid w:val="004E2147"/>
    <w:rsid w:val="004E2BEE"/>
    <w:rsid w:val="004E3199"/>
    <w:rsid w:val="004E3498"/>
    <w:rsid w:val="004E3721"/>
    <w:rsid w:val="004E3FE9"/>
    <w:rsid w:val="004E47C6"/>
    <w:rsid w:val="004E5719"/>
    <w:rsid w:val="004E5A45"/>
    <w:rsid w:val="004E5B06"/>
    <w:rsid w:val="004E5F1B"/>
    <w:rsid w:val="004E5FCB"/>
    <w:rsid w:val="004E6C3A"/>
    <w:rsid w:val="004E7050"/>
    <w:rsid w:val="004F09B5"/>
    <w:rsid w:val="004F0A74"/>
    <w:rsid w:val="004F3C80"/>
    <w:rsid w:val="004F4BE9"/>
    <w:rsid w:val="004F5025"/>
    <w:rsid w:val="004F5EC2"/>
    <w:rsid w:val="004F5FDD"/>
    <w:rsid w:val="005004C9"/>
    <w:rsid w:val="005009D0"/>
    <w:rsid w:val="00500A84"/>
    <w:rsid w:val="00501642"/>
    <w:rsid w:val="00501644"/>
    <w:rsid w:val="00501C30"/>
    <w:rsid w:val="00502B8C"/>
    <w:rsid w:val="00503733"/>
    <w:rsid w:val="00503A08"/>
    <w:rsid w:val="00503A41"/>
    <w:rsid w:val="00503B22"/>
    <w:rsid w:val="0050457F"/>
    <w:rsid w:val="00505D7F"/>
    <w:rsid w:val="005065C7"/>
    <w:rsid w:val="00506B26"/>
    <w:rsid w:val="0050749E"/>
    <w:rsid w:val="00507FF2"/>
    <w:rsid w:val="005104CF"/>
    <w:rsid w:val="00510F39"/>
    <w:rsid w:val="005114BA"/>
    <w:rsid w:val="00511F98"/>
    <w:rsid w:val="00512A9F"/>
    <w:rsid w:val="00512E98"/>
    <w:rsid w:val="00513409"/>
    <w:rsid w:val="00514286"/>
    <w:rsid w:val="005146FE"/>
    <w:rsid w:val="00515189"/>
    <w:rsid w:val="00515241"/>
    <w:rsid w:val="00515B80"/>
    <w:rsid w:val="00516E10"/>
    <w:rsid w:val="0052147C"/>
    <w:rsid w:val="00521A0F"/>
    <w:rsid w:val="00522752"/>
    <w:rsid w:val="00522E5E"/>
    <w:rsid w:val="005241A6"/>
    <w:rsid w:val="005242AA"/>
    <w:rsid w:val="005254CE"/>
    <w:rsid w:val="0052648D"/>
    <w:rsid w:val="00526632"/>
    <w:rsid w:val="00526654"/>
    <w:rsid w:val="005267A2"/>
    <w:rsid w:val="00530153"/>
    <w:rsid w:val="005313A4"/>
    <w:rsid w:val="0053144A"/>
    <w:rsid w:val="005316A3"/>
    <w:rsid w:val="0053362B"/>
    <w:rsid w:val="00533659"/>
    <w:rsid w:val="005337EA"/>
    <w:rsid w:val="00534890"/>
    <w:rsid w:val="00535452"/>
    <w:rsid w:val="00535ED6"/>
    <w:rsid w:val="00537D2E"/>
    <w:rsid w:val="005415DF"/>
    <w:rsid w:val="005417CB"/>
    <w:rsid w:val="00542795"/>
    <w:rsid w:val="00542E54"/>
    <w:rsid w:val="0054307A"/>
    <w:rsid w:val="00543359"/>
    <w:rsid w:val="005436F2"/>
    <w:rsid w:val="00544273"/>
    <w:rsid w:val="00544A5A"/>
    <w:rsid w:val="005451AC"/>
    <w:rsid w:val="005461E5"/>
    <w:rsid w:val="00546894"/>
    <w:rsid w:val="00546CEF"/>
    <w:rsid w:val="0054753A"/>
    <w:rsid w:val="005511C0"/>
    <w:rsid w:val="005517E5"/>
    <w:rsid w:val="0055205C"/>
    <w:rsid w:val="0055272D"/>
    <w:rsid w:val="00553074"/>
    <w:rsid w:val="005531B5"/>
    <w:rsid w:val="00553944"/>
    <w:rsid w:val="005546AA"/>
    <w:rsid w:val="00555BB6"/>
    <w:rsid w:val="00555C9D"/>
    <w:rsid w:val="005603FE"/>
    <w:rsid w:val="005607A2"/>
    <w:rsid w:val="0056093A"/>
    <w:rsid w:val="00560AA6"/>
    <w:rsid w:val="00561E73"/>
    <w:rsid w:val="005624FC"/>
    <w:rsid w:val="005626FE"/>
    <w:rsid w:val="00563770"/>
    <w:rsid w:val="00563923"/>
    <w:rsid w:val="0056474A"/>
    <w:rsid w:val="00564816"/>
    <w:rsid w:val="00565605"/>
    <w:rsid w:val="00565C83"/>
    <w:rsid w:val="00565D0F"/>
    <w:rsid w:val="0056651E"/>
    <w:rsid w:val="005667CB"/>
    <w:rsid w:val="005671FD"/>
    <w:rsid w:val="005674B7"/>
    <w:rsid w:val="00567B8A"/>
    <w:rsid w:val="0057058E"/>
    <w:rsid w:val="00570E35"/>
    <w:rsid w:val="00571DEC"/>
    <w:rsid w:val="00572553"/>
    <w:rsid w:val="005728AD"/>
    <w:rsid w:val="00572B62"/>
    <w:rsid w:val="00573107"/>
    <w:rsid w:val="0057350E"/>
    <w:rsid w:val="00573B69"/>
    <w:rsid w:val="005744D8"/>
    <w:rsid w:val="00574C50"/>
    <w:rsid w:val="00575B29"/>
    <w:rsid w:val="00575D19"/>
    <w:rsid w:val="00576D45"/>
    <w:rsid w:val="00576E53"/>
    <w:rsid w:val="00577071"/>
    <w:rsid w:val="005770B3"/>
    <w:rsid w:val="0057712A"/>
    <w:rsid w:val="00577F9D"/>
    <w:rsid w:val="005801C2"/>
    <w:rsid w:val="0058131B"/>
    <w:rsid w:val="00581BBC"/>
    <w:rsid w:val="005827C0"/>
    <w:rsid w:val="0058375C"/>
    <w:rsid w:val="00584827"/>
    <w:rsid w:val="00585656"/>
    <w:rsid w:val="00585ADC"/>
    <w:rsid w:val="00586462"/>
    <w:rsid w:val="0058663B"/>
    <w:rsid w:val="0058683A"/>
    <w:rsid w:val="00586A29"/>
    <w:rsid w:val="005874D6"/>
    <w:rsid w:val="0058796F"/>
    <w:rsid w:val="0059184E"/>
    <w:rsid w:val="00591C8A"/>
    <w:rsid w:val="0059206E"/>
    <w:rsid w:val="005927CA"/>
    <w:rsid w:val="005928A3"/>
    <w:rsid w:val="00592FC0"/>
    <w:rsid w:val="005932FF"/>
    <w:rsid w:val="00593DA9"/>
    <w:rsid w:val="005963E6"/>
    <w:rsid w:val="005965B4"/>
    <w:rsid w:val="005976A5"/>
    <w:rsid w:val="005A01EE"/>
    <w:rsid w:val="005A0B80"/>
    <w:rsid w:val="005A1461"/>
    <w:rsid w:val="005A1AB6"/>
    <w:rsid w:val="005A3083"/>
    <w:rsid w:val="005A3701"/>
    <w:rsid w:val="005A37C4"/>
    <w:rsid w:val="005A3BF3"/>
    <w:rsid w:val="005A501E"/>
    <w:rsid w:val="005A5EA3"/>
    <w:rsid w:val="005A66C0"/>
    <w:rsid w:val="005A6C4D"/>
    <w:rsid w:val="005A741F"/>
    <w:rsid w:val="005B08EC"/>
    <w:rsid w:val="005B0AEA"/>
    <w:rsid w:val="005B0F15"/>
    <w:rsid w:val="005B1658"/>
    <w:rsid w:val="005B34F9"/>
    <w:rsid w:val="005B3CF3"/>
    <w:rsid w:val="005B4654"/>
    <w:rsid w:val="005B75CC"/>
    <w:rsid w:val="005C01E9"/>
    <w:rsid w:val="005C0716"/>
    <w:rsid w:val="005C0E72"/>
    <w:rsid w:val="005C1023"/>
    <w:rsid w:val="005C186D"/>
    <w:rsid w:val="005C35AE"/>
    <w:rsid w:val="005C360B"/>
    <w:rsid w:val="005C3B7B"/>
    <w:rsid w:val="005C4BBD"/>
    <w:rsid w:val="005C5272"/>
    <w:rsid w:val="005C5758"/>
    <w:rsid w:val="005C5D64"/>
    <w:rsid w:val="005C5E96"/>
    <w:rsid w:val="005C6205"/>
    <w:rsid w:val="005C67D7"/>
    <w:rsid w:val="005C6BAD"/>
    <w:rsid w:val="005D0BDF"/>
    <w:rsid w:val="005D0E9F"/>
    <w:rsid w:val="005D0F80"/>
    <w:rsid w:val="005D11B0"/>
    <w:rsid w:val="005D16F5"/>
    <w:rsid w:val="005D17C9"/>
    <w:rsid w:val="005D2246"/>
    <w:rsid w:val="005D2E8F"/>
    <w:rsid w:val="005D3867"/>
    <w:rsid w:val="005D3A83"/>
    <w:rsid w:val="005D417C"/>
    <w:rsid w:val="005D4DF9"/>
    <w:rsid w:val="005D5699"/>
    <w:rsid w:val="005D5E28"/>
    <w:rsid w:val="005D7209"/>
    <w:rsid w:val="005D7D70"/>
    <w:rsid w:val="005E0E2D"/>
    <w:rsid w:val="005E101C"/>
    <w:rsid w:val="005E2353"/>
    <w:rsid w:val="005E2425"/>
    <w:rsid w:val="005E37A4"/>
    <w:rsid w:val="005E38F0"/>
    <w:rsid w:val="005E489A"/>
    <w:rsid w:val="005E5F9E"/>
    <w:rsid w:val="005E62C8"/>
    <w:rsid w:val="005E633E"/>
    <w:rsid w:val="005E64E3"/>
    <w:rsid w:val="005E6F01"/>
    <w:rsid w:val="005E71DF"/>
    <w:rsid w:val="005E73C0"/>
    <w:rsid w:val="005E7627"/>
    <w:rsid w:val="005E7D13"/>
    <w:rsid w:val="005F0198"/>
    <w:rsid w:val="005F0F76"/>
    <w:rsid w:val="005F14B7"/>
    <w:rsid w:val="005F15E7"/>
    <w:rsid w:val="005F2318"/>
    <w:rsid w:val="005F29DF"/>
    <w:rsid w:val="005F3ED7"/>
    <w:rsid w:val="005F417D"/>
    <w:rsid w:val="005F4231"/>
    <w:rsid w:val="005F66DE"/>
    <w:rsid w:val="005F6946"/>
    <w:rsid w:val="005F7140"/>
    <w:rsid w:val="005F7278"/>
    <w:rsid w:val="00600058"/>
    <w:rsid w:val="006022DE"/>
    <w:rsid w:val="0060236F"/>
    <w:rsid w:val="00602F05"/>
    <w:rsid w:val="0060321C"/>
    <w:rsid w:val="006035C1"/>
    <w:rsid w:val="006052AD"/>
    <w:rsid w:val="0060714C"/>
    <w:rsid w:val="006071AC"/>
    <w:rsid w:val="006105B6"/>
    <w:rsid w:val="006118EC"/>
    <w:rsid w:val="00612316"/>
    <w:rsid w:val="006123BC"/>
    <w:rsid w:val="00612A6F"/>
    <w:rsid w:val="00612B42"/>
    <w:rsid w:val="00615676"/>
    <w:rsid w:val="00615AD7"/>
    <w:rsid w:val="00615BCD"/>
    <w:rsid w:val="00620F5C"/>
    <w:rsid w:val="0062503B"/>
    <w:rsid w:val="006250DF"/>
    <w:rsid w:val="00625A70"/>
    <w:rsid w:val="00626238"/>
    <w:rsid w:val="006265D6"/>
    <w:rsid w:val="00626766"/>
    <w:rsid w:val="0062688F"/>
    <w:rsid w:val="0062732F"/>
    <w:rsid w:val="006314EF"/>
    <w:rsid w:val="006328AC"/>
    <w:rsid w:val="00633E33"/>
    <w:rsid w:val="0063407B"/>
    <w:rsid w:val="0063448F"/>
    <w:rsid w:val="0063481A"/>
    <w:rsid w:val="00634E0A"/>
    <w:rsid w:val="006352BE"/>
    <w:rsid w:val="00635B3D"/>
    <w:rsid w:val="00635EF9"/>
    <w:rsid w:val="00636643"/>
    <w:rsid w:val="00636867"/>
    <w:rsid w:val="00636D3C"/>
    <w:rsid w:val="00636D7C"/>
    <w:rsid w:val="00637A4C"/>
    <w:rsid w:val="00637CC7"/>
    <w:rsid w:val="00640953"/>
    <w:rsid w:val="0064168A"/>
    <w:rsid w:val="00642771"/>
    <w:rsid w:val="00642A96"/>
    <w:rsid w:val="00643C7E"/>
    <w:rsid w:val="006444D9"/>
    <w:rsid w:val="00644A59"/>
    <w:rsid w:val="00645B06"/>
    <w:rsid w:val="0064709B"/>
    <w:rsid w:val="006470A6"/>
    <w:rsid w:val="00647855"/>
    <w:rsid w:val="00650C3C"/>
    <w:rsid w:val="00652001"/>
    <w:rsid w:val="0065572A"/>
    <w:rsid w:val="0065627F"/>
    <w:rsid w:val="00656F82"/>
    <w:rsid w:val="00657AE5"/>
    <w:rsid w:val="00657E99"/>
    <w:rsid w:val="006618EE"/>
    <w:rsid w:val="00661FA1"/>
    <w:rsid w:val="00662116"/>
    <w:rsid w:val="00662531"/>
    <w:rsid w:val="00662884"/>
    <w:rsid w:val="0066294D"/>
    <w:rsid w:val="00662A72"/>
    <w:rsid w:val="00662BD2"/>
    <w:rsid w:val="0066335C"/>
    <w:rsid w:val="00664550"/>
    <w:rsid w:val="00665D89"/>
    <w:rsid w:val="00665F44"/>
    <w:rsid w:val="006666FC"/>
    <w:rsid w:val="00666E7D"/>
    <w:rsid w:val="00667380"/>
    <w:rsid w:val="00667904"/>
    <w:rsid w:val="006702C3"/>
    <w:rsid w:val="006703ED"/>
    <w:rsid w:val="00670813"/>
    <w:rsid w:val="00670B17"/>
    <w:rsid w:val="00670DC2"/>
    <w:rsid w:val="0067154F"/>
    <w:rsid w:val="0067177B"/>
    <w:rsid w:val="0067187E"/>
    <w:rsid w:val="00672314"/>
    <w:rsid w:val="00672688"/>
    <w:rsid w:val="00672F8D"/>
    <w:rsid w:val="00675547"/>
    <w:rsid w:val="0067557B"/>
    <w:rsid w:val="00676822"/>
    <w:rsid w:val="006772DF"/>
    <w:rsid w:val="006776FF"/>
    <w:rsid w:val="00680098"/>
    <w:rsid w:val="00680995"/>
    <w:rsid w:val="00680C2C"/>
    <w:rsid w:val="00680FDF"/>
    <w:rsid w:val="00681A3A"/>
    <w:rsid w:val="00681D30"/>
    <w:rsid w:val="00682C57"/>
    <w:rsid w:val="00682D67"/>
    <w:rsid w:val="00682D78"/>
    <w:rsid w:val="00682E6E"/>
    <w:rsid w:val="006839DE"/>
    <w:rsid w:val="00684D37"/>
    <w:rsid w:val="0068529D"/>
    <w:rsid w:val="00685C7F"/>
    <w:rsid w:val="006866E4"/>
    <w:rsid w:val="0068680D"/>
    <w:rsid w:val="00686DCD"/>
    <w:rsid w:val="00687603"/>
    <w:rsid w:val="006878EE"/>
    <w:rsid w:val="00690640"/>
    <w:rsid w:val="00690711"/>
    <w:rsid w:val="00690CC1"/>
    <w:rsid w:val="00692DE4"/>
    <w:rsid w:val="00693232"/>
    <w:rsid w:val="006933AD"/>
    <w:rsid w:val="00695120"/>
    <w:rsid w:val="0069515B"/>
    <w:rsid w:val="006956FA"/>
    <w:rsid w:val="00695826"/>
    <w:rsid w:val="00695A47"/>
    <w:rsid w:val="006974CD"/>
    <w:rsid w:val="006A0214"/>
    <w:rsid w:val="006A1549"/>
    <w:rsid w:val="006A2074"/>
    <w:rsid w:val="006A2CFA"/>
    <w:rsid w:val="006A3074"/>
    <w:rsid w:val="006A4B7A"/>
    <w:rsid w:val="006A4F92"/>
    <w:rsid w:val="006A5282"/>
    <w:rsid w:val="006A53A7"/>
    <w:rsid w:val="006A5DA9"/>
    <w:rsid w:val="006A66E0"/>
    <w:rsid w:val="006A70AA"/>
    <w:rsid w:val="006A7370"/>
    <w:rsid w:val="006A7A24"/>
    <w:rsid w:val="006B0630"/>
    <w:rsid w:val="006B09F3"/>
    <w:rsid w:val="006B1497"/>
    <w:rsid w:val="006B28B6"/>
    <w:rsid w:val="006B3181"/>
    <w:rsid w:val="006B347C"/>
    <w:rsid w:val="006B36A1"/>
    <w:rsid w:val="006B3798"/>
    <w:rsid w:val="006B426F"/>
    <w:rsid w:val="006B4E10"/>
    <w:rsid w:val="006B5836"/>
    <w:rsid w:val="006B600D"/>
    <w:rsid w:val="006B69E9"/>
    <w:rsid w:val="006B7A31"/>
    <w:rsid w:val="006B7E1C"/>
    <w:rsid w:val="006C0892"/>
    <w:rsid w:val="006C094C"/>
    <w:rsid w:val="006C16C3"/>
    <w:rsid w:val="006C191B"/>
    <w:rsid w:val="006C2233"/>
    <w:rsid w:val="006C32EC"/>
    <w:rsid w:val="006C448D"/>
    <w:rsid w:val="006C4928"/>
    <w:rsid w:val="006C4929"/>
    <w:rsid w:val="006C62CC"/>
    <w:rsid w:val="006C7FEC"/>
    <w:rsid w:val="006D0464"/>
    <w:rsid w:val="006D109A"/>
    <w:rsid w:val="006D11A3"/>
    <w:rsid w:val="006D4A54"/>
    <w:rsid w:val="006D53F7"/>
    <w:rsid w:val="006D56F4"/>
    <w:rsid w:val="006D57A4"/>
    <w:rsid w:val="006D59E6"/>
    <w:rsid w:val="006D73B7"/>
    <w:rsid w:val="006E01C6"/>
    <w:rsid w:val="006E022A"/>
    <w:rsid w:val="006E0FF5"/>
    <w:rsid w:val="006E1815"/>
    <w:rsid w:val="006E2CC3"/>
    <w:rsid w:val="006E3090"/>
    <w:rsid w:val="006E400F"/>
    <w:rsid w:val="006E42BE"/>
    <w:rsid w:val="006E45C0"/>
    <w:rsid w:val="006E592B"/>
    <w:rsid w:val="006E636A"/>
    <w:rsid w:val="006E756C"/>
    <w:rsid w:val="006E7A8D"/>
    <w:rsid w:val="006F05A1"/>
    <w:rsid w:val="006F067C"/>
    <w:rsid w:val="006F0699"/>
    <w:rsid w:val="006F0891"/>
    <w:rsid w:val="006F0BCA"/>
    <w:rsid w:val="006F1B00"/>
    <w:rsid w:val="006F1C31"/>
    <w:rsid w:val="006F1FBB"/>
    <w:rsid w:val="006F239D"/>
    <w:rsid w:val="006F2966"/>
    <w:rsid w:val="006F3534"/>
    <w:rsid w:val="006F3B24"/>
    <w:rsid w:val="006F6822"/>
    <w:rsid w:val="006F725D"/>
    <w:rsid w:val="006F7F14"/>
    <w:rsid w:val="007002C8"/>
    <w:rsid w:val="00700827"/>
    <w:rsid w:val="00700B8A"/>
    <w:rsid w:val="00700FB4"/>
    <w:rsid w:val="0070118B"/>
    <w:rsid w:val="0070175E"/>
    <w:rsid w:val="00701E93"/>
    <w:rsid w:val="007027A5"/>
    <w:rsid w:val="00702A83"/>
    <w:rsid w:val="00702CB9"/>
    <w:rsid w:val="00703551"/>
    <w:rsid w:val="007039C3"/>
    <w:rsid w:val="00704937"/>
    <w:rsid w:val="00704AA9"/>
    <w:rsid w:val="007055B1"/>
    <w:rsid w:val="00706AAD"/>
    <w:rsid w:val="007074FE"/>
    <w:rsid w:val="00712416"/>
    <w:rsid w:val="00712AEF"/>
    <w:rsid w:val="007141E2"/>
    <w:rsid w:val="0071491C"/>
    <w:rsid w:val="00714B8F"/>
    <w:rsid w:val="007159B1"/>
    <w:rsid w:val="00715BB0"/>
    <w:rsid w:val="00716755"/>
    <w:rsid w:val="00716C3F"/>
    <w:rsid w:val="00717066"/>
    <w:rsid w:val="007212BC"/>
    <w:rsid w:val="0072312C"/>
    <w:rsid w:val="00723B72"/>
    <w:rsid w:val="007242F9"/>
    <w:rsid w:val="00724811"/>
    <w:rsid w:val="00724A8F"/>
    <w:rsid w:val="00724C62"/>
    <w:rsid w:val="00727862"/>
    <w:rsid w:val="00727F7C"/>
    <w:rsid w:val="00730B14"/>
    <w:rsid w:val="00730DD1"/>
    <w:rsid w:val="007313C6"/>
    <w:rsid w:val="00732790"/>
    <w:rsid w:val="00732A22"/>
    <w:rsid w:val="00732B30"/>
    <w:rsid w:val="0073315E"/>
    <w:rsid w:val="0073369F"/>
    <w:rsid w:val="0073397B"/>
    <w:rsid w:val="00734031"/>
    <w:rsid w:val="007340A7"/>
    <w:rsid w:val="007345A4"/>
    <w:rsid w:val="00734CE9"/>
    <w:rsid w:val="00735DC7"/>
    <w:rsid w:val="00736390"/>
    <w:rsid w:val="00736728"/>
    <w:rsid w:val="00736802"/>
    <w:rsid w:val="00736DB3"/>
    <w:rsid w:val="00737D01"/>
    <w:rsid w:val="007406AF"/>
    <w:rsid w:val="007407D5"/>
    <w:rsid w:val="00740F81"/>
    <w:rsid w:val="0074170A"/>
    <w:rsid w:val="0074202F"/>
    <w:rsid w:val="00742080"/>
    <w:rsid w:val="00742265"/>
    <w:rsid w:val="0074272B"/>
    <w:rsid w:val="00743DC9"/>
    <w:rsid w:val="0074490D"/>
    <w:rsid w:val="00744913"/>
    <w:rsid w:val="00744D92"/>
    <w:rsid w:val="007451B6"/>
    <w:rsid w:val="00745458"/>
    <w:rsid w:val="00745883"/>
    <w:rsid w:val="007459F4"/>
    <w:rsid w:val="00746B60"/>
    <w:rsid w:val="007470E8"/>
    <w:rsid w:val="00750582"/>
    <w:rsid w:val="00750C0B"/>
    <w:rsid w:val="00752093"/>
    <w:rsid w:val="00753D34"/>
    <w:rsid w:val="00753E45"/>
    <w:rsid w:val="00754522"/>
    <w:rsid w:val="00755041"/>
    <w:rsid w:val="00755A97"/>
    <w:rsid w:val="00755AAE"/>
    <w:rsid w:val="00756E92"/>
    <w:rsid w:val="00757EDC"/>
    <w:rsid w:val="007604CD"/>
    <w:rsid w:val="00760A36"/>
    <w:rsid w:val="00760B7D"/>
    <w:rsid w:val="00760D7A"/>
    <w:rsid w:val="00760F2D"/>
    <w:rsid w:val="00761C35"/>
    <w:rsid w:val="00761DB0"/>
    <w:rsid w:val="00762918"/>
    <w:rsid w:val="00763882"/>
    <w:rsid w:val="007639E6"/>
    <w:rsid w:val="00764EAB"/>
    <w:rsid w:val="0076615F"/>
    <w:rsid w:val="0076647C"/>
    <w:rsid w:val="007665B9"/>
    <w:rsid w:val="00766B49"/>
    <w:rsid w:val="00767C76"/>
    <w:rsid w:val="00767DD6"/>
    <w:rsid w:val="007705FB"/>
    <w:rsid w:val="0077218B"/>
    <w:rsid w:val="0077379C"/>
    <w:rsid w:val="00775309"/>
    <w:rsid w:val="007757B6"/>
    <w:rsid w:val="00775A14"/>
    <w:rsid w:val="00776928"/>
    <w:rsid w:val="00776930"/>
    <w:rsid w:val="00776A14"/>
    <w:rsid w:val="00777D51"/>
    <w:rsid w:val="00780E2A"/>
    <w:rsid w:val="0078138D"/>
    <w:rsid w:val="00782FE0"/>
    <w:rsid w:val="00783143"/>
    <w:rsid w:val="007834F8"/>
    <w:rsid w:val="007846BD"/>
    <w:rsid w:val="007847E2"/>
    <w:rsid w:val="00785A18"/>
    <w:rsid w:val="00786740"/>
    <w:rsid w:val="00786956"/>
    <w:rsid w:val="00786A6C"/>
    <w:rsid w:val="00786AE6"/>
    <w:rsid w:val="0079077E"/>
    <w:rsid w:val="007909A4"/>
    <w:rsid w:val="00790ECB"/>
    <w:rsid w:val="0079115E"/>
    <w:rsid w:val="00791C7E"/>
    <w:rsid w:val="00793354"/>
    <w:rsid w:val="0079357F"/>
    <w:rsid w:val="00793920"/>
    <w:rsid w:val="00794366"/>
    <w:rsid w:val="007944C5"/>
    <w:rsid w:val="00794818"/>
    <w:rsid w:val="00794F1A"/>
    <w:rsid w:val="007952A7"/>
    <w:rsid w:val="00795792"/>
    <w:rsid w:val="007957FC"/>
    <w:rsid w:val="00795AF5"/>
    <w:rsid w:val="00796F06"/>
    <w:rsid w:val="00797715"/>
    <w:rsid w:val="00797B7D"/>
    <w:rsid w:val="00797F7F"/>
    <w:rsid w:val="007A02D2"/>
    <w:rsid w:val="007A0361"/>
    <w:rsid w:val="007A13E8"/>
    <w:rsid w:val="007A1CBE"/>
    <w:rsid w:val="007A1D8B"/>
    <w:rsid w:val="007A24DB"/>
    <w:rsid w:val="007A27A2"/>
    <w:rsid w:val="007A2C48"/>
    <w:rsid w:val="007A391E"/>
    <w:rsid w:val="007A3AF8"/>
    <w:rsid w:val="007A3BB7"/>
    <w:rsid w:val="007A3EEF"/>
    <w:rsid w:val="007A5360"/>
    <w:rsid w:val="007A7970"/>
    <w:rsid w:val="007B052B"/>
    <w:rsid w:val="007B0804"/>
    <w:rsid w:val="007B0B8D"/>
    <w:rsid w:val="007B168C"/>
    <w:rsid w:val="007B2622"/>
    <w:rsid w:val="007B2D2C"/>
    <w:rsid w:val="007B3A9F"/>
    <w:rsid w:val="007B41A7"/>
    <w:rsid w:val="007B6034"/>
    <w:rsid w:val="007B60A1"/>
    <w:rsid w:val="007B6439"/>
    <w:rsid w:val="007B6AF7"/>
    <w:rsid w:val="007B6D2D"/>
    <w:rsid w:val="007C05DC"/>
    <w:rsid w:val="007C0F7E"/>
    <w:rsid w:val="007C1131"/>
    <w:rsid w:val="007C1753"/>
    <w:rsid w:val="007C1DB2"/>
    <w:rsid w:val="007C23BA"/>
    <w:rsid w:val="007C2A98"/>
    <w:rsid w:val="007C351F"/>
    <w:rsid w:val="007C45C1"/>
    <w:rsid w:val="007C4C20"/>
    <w:rsid w:val="007C4E7D"/>
    <w:rsid w:val="007C55E9"/>
    <w:rsid w:val="007C55F4"/>
    <w:rsid w:val="007C5FF3"/>
    <w:rsid w:val="007C7989"/>
    <w:rsid w:val="007C7CD1"/>
    <w:rsid w:val="007D1362"/>
    <w:rsid w:val="007D4513"/>
    <w:rsid w:val="007D69AB"/>
    <w:rsid w:val="007E0954"/>
    <w:rsid w:val="007E2290"/>
    <w:rsid w:val="007E2293"/>
    <w:rsid w:val="007E2825"/>
    <w:rsid w:val="007E354D"/>
    <w:rsid w:val="007E3873"/>
    <w:rsid w:val="007E4D50"/>
    <w:rsid w:val="007E5975"/>
    <w:rsid w:val="007E624D"/>
    <w:rsid w:val="007E6FC5"/>
    <w:rsid w:val="007E72DF"/>
    <w:rsid w:val="007E75E1"/>
    <w:rsid w:val="007E7A1F"/>
    <w:rsid w:val="007F092C"/>
    <w:rsid w:val="007F118B"/>
    <w:rsid w:val="007F19A3"/>
    <w:rsid w:val="007F1AB4"/>
    <w:rsid w:val="007F27D8"/>
    <w:rsid w:val="007F28E9"/>
    <w:rsid w:val="007F2D3A"/>
    <w:rsid w:val="007F4C20"/>
    <w:rsid w:val="007F513D"/>
    <w:rsid w:val="007F5973"/>
    <w:rsid w:val="007F5AE7"/>
    <w:rsid w:val="007F5D83"/>
    <w:rsid w:val="008002B5"/>
    <w:rsid w:val="00800B06"/>
    <w:rsid w:val="008027F7"/>
    <w:rsid w:val="00803454"/>
    <w:rsid w:val="00804600"/>
    <w:rsid w:val="0080490F"/>
    <w:rsid w:val="00804CFD"/>
    <w:rsid w:val="0080516B"/>
    <w:rsid w:val="00806F1C"/>
    <w:rsid w:val="008073B6"/>
    <w:rsid w:val="00807567"/>
    <w:rsid w:val="00807A6D"/>
    <w:rsid w:val="00810197"/>
    <w:rsid w:val="00811A0E"/>
    <w:rsid w:val="008123B9"/>
    <w:rsid w:val="008131BF"/>
    <w:rsid w:val="00813C36"/>
    <w:rsid w:val="00813C82"/>
    <w:rsid w:val="008140B5"/>
    <w:rsid w:val="00814805"/>
    <w:rsid w:val="00814B26"/>
    <w:rsid w:val="00816873"/>
    <w:rsid w:val="00817340"/>
    <w:rsid w:val="0081783E"/>
    <w:rsid w:val="008179AB"/>
    <w:rsid w:val="00820008"/>
    <w:rsid w:val="008212F7"/>
    <w:rsid w:val="0082217A"/>
    <w:rsid w:val="008239FE"/>
    <w:rsid w:val="0082451D"/>
    <w:rsid w:val="0082483A"/>
    <w:rsid w:val="00825872"/>
    <w:rsid w:val="00825E5C"/>
    <w:rsid w:val="00826856"/>
    <w:rsid w:val="008279F5"/>
    <w:rsid w:val="008322D2"/>
    <w:rsid w:val="0083245C"/>
    <w:rsid w:val="00832CE5"/>
    <w:rsid w:val="00833A2C"/>
    <w:rsid w:val="0083444C"/>
    <w:rsid w:val="00834557"/>
    <w:rsid w:val="008345AD"/>
    <w:rsid w:val="0083526F"/>
    <w:rsid w:val="00836514"/>
    <w:rsid w:val="00836539"/>
    <w:rsid w:val="0084040D"/>
    <w:rsid w:val="0084098C"/>
    <w:rsid w:val="00841B96"/>
    <w:rsid w:val="008428DF"/>
    <w:rsid w:val="0084305B"/>
    <w:rsid w:val="00843701"/>
    <w:rsid w:val="0084504E"/>
    <w:rsid w:val="0084684E"/>
    <w:rsid w:val="00846C54"/>
    <w:rsid w:val="00850627"/>
    <w:rsid w:val="00851F8B"/>
    <w:rsid w:val="0085213B"/>
    <w:rsid w:val="0085312E"/>
    <w:rsid w:val="0085321D"/>
    <w:rsid w:val="0085339C"/>
    <w:rsid w:val="00853849"/>
    <w:rsid w:val="00853DD9"/>
    <w:rsid w:val="00853E2A"/>
    <w:rsid w:val="008571C9"/>
    <w:rsid w:val="00857BA6"/>
    <w:rsid w:val="00860D91"/>
    <w:rsid w:val="008629D1"/>
    <w:rsid w:val="008630E4"/>
    <w:rsid w:val="008636D3"/>
    <w:rsid w:val="00863CF4"/>
    <w:rsid w:val="0086448C"/>
    <w:rsid w:val="00864606"/>
    <w:rsid w:val="00864774"/>
    <w:rsid w:val="008651E2"/>
    <w:rsid w:val="00865A6E"/>
    <w:rsid w:val="00865C9A"/>
    <w:rsid w:val="00867C12"/>
    <w:rsid w:val="00867EED"/>
    <w:rsid w:val="00870E18"/>
    <w:rsid w:val="0087170B"/>
    <w:rsid w:val="008730C0"/>
    <w:rsid w:val="00873C20"/>
    <w:rsid w:val="00873D6B"/>
    <w:rsid w:val="00874551"/>
    <w:rsid w:val="00874B27"/>
    <w:rsid w:val="00875100"/>
    <w:rsid w:val="0087592A"/>
    <w:rsid w:val="00875AA8"/>
    <w:rsid w:val="00875F9F"/>
    <w:rsid w:val="008773C0"/>
    <w:rsid w:val="00880A7F"/>
    <w:rsid w:val="00881109"/>
    <w:rsid w:val="00883883"/>
    <w:rsid w:val="00883B3F"/>
    <w:rsid w:val="00884E98"/>
    <w:rsid w:val="00885402"/>
    <w:rsid w:val="00885627"/>
    <w:rsid w:val="00885D5E"/>
    <w:rsid w:val="00885E8B"/>
    <w:rsid w:val="008861A9"/>
    <w:rsid w:val="00886A8A"/>
    <w:rsid w:val="00886CC4"/>
    <w:rsid w:val="008872BB"/>
    <w:rsid w:val="00887889"/>
    <w:rsid w:val="0089038F"/>
    <w:rsid w:val="0089062A"/>
    <w:rsid w:val="008921F2"/>
    <w:rsid w:val="00892F45"/>
    <w:rsid w:val="008930DB"/>
    <w:rsid w:val="008931DB"/>
    <w:rsid w:val="00893840"/>
    <w:rsid w:val="00894106"/>
    <w:rsid w:val="0089428E"/>
    <w:rsid w:val="00894321"/>
    <w:rsid w:val="00894C4F"/>
    <w:rsid w:val="00894FB1"/>
    <w:rsid w:val="0089671F"/>
    <w:rsid w:val="00896BFD"/>
    <w:rsid w:val="00896DF9"/>
    <w:rsid w:val="0089709E"/>
    <w:rsid w:val="008971F1"/>
    <w:rsid w:val="00897AD7"/>
    <w:rsid w:val="00897FC6"/>
    <w:rsid w:val="008A1C50"/>
    <w:rsid w:val="008A2E75"/>
    <w:rsid w:val="008A4508"/>
    <w:rsid w:val="008A4513"/>
    <w:rsid w:val="008A471C"/>
    <w:rsid w:val="008A4B69"/>
    <w:rsid w:val="008A4E78"/>
    <w:rsid w:val="008A506D"/>
    <w:rsid w:val="008A55EC"/>
    <w:rsid w:val="008A5BC9"/>
    <w:rsid w:val="008A5F71"/>
    <w:rsid w:val="008A65C3"/>
    <w:rsid w:val="008A65D6"/>
    <w:rsid w:val="008A72D2"/>
    <w:rsid w:val="008A7CC6"/>
    <w:rsid w:val="008B03F9"/>
    <w:rsid w:val="008B0E16"/>
    <w:rsid w:val="008B3A72"/>
    <w:rsid w:val="008B4315"/>
    <w:rsid w:val="008B4B31"/>
    <w:rsid w:val="008B56E4"/>
    <w:rsid w:val="008B6716"/>
    <w:rsid w:val="008B67E6"/>
    <w:rsid w:val="008B6D23"/>
    <w:rsid w:val="008B76AB"/>
    <w:rsid w:val="008B7BA4"/>
    <w:rsid w:val="008C0A77"/>
    <w:rsid w:val="008C1009"/>
    <w:rsid w:val="008C10A9"/>
    <w:rsid w:val="008C13F1"/>
    <w:rsid w:val="008C4E74"/>
    <w:rsid w:val="008C613F"/>
    <w:rsid w:val="008C64C4"/>
    <w:rsid w:val="008C6E19"/>
    <w:rsid w:val="008C6F8A"/>
    <w:rsid w:val="008C7FAC"/>
    <w:rsid w:val="008D1252"/>
    <w:rsid w:val="008D137F"/>
    <w:rsid w:val="008D1681"/>
    <w:rsid w:val="008D19A8"/>
    <w:rsid w:val="008D19E0"/>
    <w:rsid w:val="008D3404"/>
    <w:rsid w:val="008D494A"/>
    <w:rsid w:val="008D5A7F"/>
    <w:rsid w:val="008D7642"/>
    <w:rsid w:val="008E05F1"/>
    <w:rsid w:val="008E0D01"/>
    <w:rsid w:val="008E1065"/>
    <w:rsid w:val="008E1D39"/>
    <w:rsid w:val="008E1F17"/>
    <w:rsid w:val="008E3915"/>
    <w:rsid w:val="008E45F5"/>
    <w:rsid w:val="008E634C"/>
    <w:rsid w:val="008F147E"/>
    <w:rsid w:val="008F19A2"/>
    <w:rsid w:val="008F20B7"/>
    <w:rsid w:val="008F26B7"/>
    <w:rsid w:val="008F4855"/>
    <w:rsid w:val="008F5275"/>
    <w:rsid w:val="008F7D75"/>
    <w:rsid w:val="00900A35"/>
    <w:rsid w:val="00900FF2"/>
    <w:rsid w:val="009012B2"/>
    <w:rsid w:val="00901BFD"/>
    <w:rsid w:val="00902596"/>
    <w:rsid w:val="0090386D"/>
    <w:rsid w:val="00903A50"/>
    <w:rsid w:val="00905373"/>
    <w:rsid w:val="009057E8"/>
    <w:rsid w:val="00905DB0"/>
    <w:rsid w:val="00906EF1"/>
    <w:rsid w:val="009077B8"/>
    <w:rsid w:val="00907B91"/>
    <w:rsid w:val="00907C30"/>
    <w:rsid w:val="00907D34"/>
    <w:rsid w:val="0091051F"/>
    <w:rsid w:val="0091173A"/>
    <w:rsid w:val="009117E6"/>
    <w:rsid w:val="009118D5"/>
    <w:rsid w:val="00911962"/>
    <w:rsid w:val="009134A1"/>
    <w:rsid w:val="00913862"/>
    <w:rsid w:val="00913881"/>
    <w:rsid w:val="00914826"/>
    <w:rsid w:val="00915391"/>
    <w:rsid w:val="009165E1"/>
    <w:rsid w:val="00916DD6"/>
    <w:rsid w:val="00917675"/>
    <w:rsid w:val="00917F79"/>
    <w:rsid w:val="009214B1"/>
    <w:rsid w:val="00921A73"/>
    <w:rsid w:val="00922031"/>
    <w:rsid w:val="0092221E"/>
    <w:rsid w:val="00922628"/>
    <w:rsid w:val="0092410E"/>
    <w:rsid w:val="00924CBF"/>
    <w:rsid w:val="0092581D"/>
    <w:rsid w:val="00925FC9"/>
    <w:rsid w:val="00926A66"/>
    <w:rsid w:val="00926F15"/>
    <w:rsid w:val="00927512"/>
    <w:rsid w:val="00927ACB"/>
    <w:rsid w:val="00930776"/>
    <w:rsid w:val="00931C6C"/>
    <w:rsid w:val="009323B5"/>
    <w:rsid w:val="0093253E"/>
    <w:rsid w:val="00932BB6"/>
    <w:rsid w:val="00932ED0"/>
    <w:rsid w:val="0093376D"/>
    <w:rsid w:val="009358A0"/>
    <w:rsid w:val="00937C0E"/>
    <w:rsid w:val="00937E22"/>
    <w:rsid w:val="00940DE6"/>
    <w:rsid w:val="00941ACE"/>
    <w:rsid w:val="00942558"/>
    <w:rsid w:val="00944A33"/>
    <w:rsid w:val="00944A72"/>
    <w:rsid w:val="00944C4E"/>
    <w:rsid w:val="0094576A"/>
    <w:rsid w:val="00945A41"/>
    <w:rsid w:val="009463B3"/>
    <w:rsid w:val="00947604"/>
    <w:rsid w:val="009476B1"/>
    <w:rsid w:val="0094797C"/>
    <w:rsid w:val="00952B1C"/>
    <w:rsid w:val="00952F90"/>
    <w:rsid w:val="009530B1"/>
    <w:rsid w:val="00953117"/>
    <w:rsid w:val="009532BF"/>
    <w:rsid w:val="00953352"/>
    <w:rsid w:val="009538BF"/>
    <w:rsid w:val="00953CFF"/>
    <w:rsid w:val="00954BBE"/>
    <w:rsid w:val="00955191"/>
    <w:rsid w:val="0095690E"/>
    <w:rsid w:val="009579D4"/>
    <w:rsid w:val="00957E53"/>
    <w:rsid w:val="009622DF"/>
    <w:rsid w:val="00962D1A"/>
    <w:rsid w:val="009643F2"/>
    <w:rsid w:val="00965761"/>
    <w:rsid w:val="00965E7F"/>
    <w:rsid w:val="00966C53"/>
    <w:rsid w:val="00967727"/>
    <w:rsid w:val="00970270"/>
    <w:rsid w:val="00970339"/>
    <w:rsid w:val="00970340"/>
    <w:rsid w:val="00970677"/>
    <w:rsid w:val="00971452"/>
    <w:rsid w:val="00971D26"/>
    <w:rsid w:val="009725E7"/>
    <w:rsid w:val="0097262B"/>
    <w:rsid w:val="00972B4F"/>
    <w:rsid w:val="00974F00"/>
    <w:rsid w:val="0097517F"/>
    <w:rsid w:val="00976193"/>
    <w:rsid w:val="00977B8C"/>
    <w:rsid w:val="009801D8"/>
    <w:rsid w:val="00981952"/>
    <w:rsid w:val="0098277E"/>
    <w:rsid w:val="00982EA1"/>
    <w:rsid w:val="009832B5"/>
    <w:rsid w:val="009837E0"/>
    <w:rsid w:val="00984ABF"/>
    <w:rsid w:val="00985CBE"/>
    <w:rsid w:val="00985D8D"/>
    <w:rsid w:val="00985DE1"/>
    <w:rsid w:val="009861BB"/>
    <w:rsid w:val="00986308"/>
    <w:rsid w:val="009867F5"/>
    <w:rsid w:val="00987B34"/>
    <w:rsid w:val="00987E08"/>
    <w:rsid w:val="00987E94"/>
    <w:rsid w:val="009927B3"/>
    <w:rsid w:val="009928E8"/>
    <w:rsid w:val="00994787"/>
    <w:rsid w:val="00994FAE"/>
    <w:rsid w:val="00995F12"/>
    <w:rsid w:val="00996B93"/>
    <w:rsid w:val="00997020"/>
    <w:rsid w:val="00997BB8"/>
    <w:rsid w:val="009A197E"/>
    <w:rsid w:val="009A33F1"/>
    <w:rsid w:val="009A37F1"/>
    <w:rsid w:val="009A3FBA"/>
    <w:rsid w:val="009A4438"/>
    <w:rsid w:val="009A6376"/>
    <w:rsid w:val="009A6517"/>
    <w:rsid w:val="009A78B0"/>
    <w:rsid w:val="009A7936"/>
    <w:rsid w:val="009B053C"/>
    <w:rsid w:val="009B17BD"/>
    <w:rsid w:val="009B1FDF"/>
    <w:rsid w:val="009B29D3"/>
    <w:rsid w:val="009B3616"/>
    <w:rsid w:val="009B3D65"/>
    <w:rsid w:val="009B53E0"/>
    <w:rsid w:val="009B551F"/>
    <w:rsid w:val="009B71EC"/>
    <w:rsid w:val="009B766B"/>
    <w:rsid w:val="009B7976"/>
    <w:rsid w:val="009C040B"/>
    <w:rsid w:val="009C0ACF"/>
    <w:rsid w:val="009C0FEA"/>
    <w:rsid w:val="009C25E9"/>
    <w:rsid w:val="009C3084"/>
    <w:rsid w:val="009C318B"/>
    <w:rsid w:val="009C435E"/>
    <w:rsid w:val="009C43F8"/>
    <w:rsid w:val="009C46D8"/>
    <w:rsid w:val="009C4BD3"/>
    <w:rsid w:val="009C4FCE"/>
    <w:rsid w:val="009C6050"/>
    <w:rsid w:val="009C729A"/>
    <w:rsid w:val="009C7357"/>
    <w:rsid w:val="009C7839"/>
    <w:rsid w:val="009C7A11"/>
    <w:rsid w:val="009D075A"/>
    <w:rsid w:val="009D08E4"/>
    <w:rsid w:val="009D1B0E"/>
    <w:rsid w:val="009D2276"/>
    <w:rsid w:val="009D3610"/>
    <w:rsid w:val="009D41D4"/>
    <w:rsid w:val="009D4403"/>
    <w:rsid w:val="009D4DDA"/>
    <w:rsid w:val="009D5722"/>
    <w:rsid w:val="009D5B62"/>
    <w:rsid w:val="009D5CF2"/>
    <w:rsid w:val="009D6156"/>
    <w:rsid w:val="009D7513"/>
    <w:rsid w:val="009D7914"/>
    <w:rsid w:val="009E0DFB"/>
    <w:rsid w:val="009E0E13"/>
    <w:rsid w:val="009E1000"/>
    <w:rsid w:val="009E13CB"/>
    <w:rsid w:val="009E16C9"/>
    <w:rsid w:val="009E213A"/>
    <w:rsid w:val="009E21D1"/>
    <w:rsid w:val="009E267A"/>
    <w:rsid w:val="009E2F80"/>
    <w:rsid w:val="009E344A"/>
    <w:rsid w:val="009E463A"/>
    <w:rsid w:val="009E4647"/>
    <w:rsid w:val="009E4717"/>
    <w:rsid w:val="009E4915"/>
    <w:rsid w:val="009E5728"/>
    <w:rsid w:val="009E595A"/>
    <w:rsid w:val="009E5C1E"/>
    <w:rsid w:val="009F00F8"/>
    <w:rsid w:val="009F01F2"/>
    <w:rsid w:val="009F14AF"/>
    <w:rsid w:val="009F2D41"/>
    <w:rsid w:val="009F3ADE"/>
    <w:rsid w:val="009F4409"/>
    <w:rsid w:val="009F4950"/>
    <w:rsid w:val="009F49D9"/>
    <w:rsid w:val="009F5559"/>
    <w:rsid w:val="009F5C51"/>
    <w:rsid w:val="009F5D71"/>
    <w:rsid w:val="009F5F42"/>
    <w:rsid w:val="009F696D"/>
    <w:rsid w:val="009F72F0"/>
    <w:rsid w:val="009F739B"/>
    <w:rsid w:val="00A009EB"/>
    <w:rsid w:val="00A00A28"/>
    <w:rsid w:val="00A016F4"/>
    <w:rsid w:val="00A020E5"/>
    <w:rsid w:val="00A0290E"/>
    <w:rsid w:val="00A02965"/>
    <w:rsid w:val="00A02CA3"/>
    <w:rsid w:val="00A03646"/>
    <w:rsid w:val="00A03730"/>
    <w:rsid w:val="00A03AFA"/>
    <w:rsid w:val="00A04025"/>
    <w:rsid w:val="00A0482A"/>
    <w:rsid w:val="00A04D1E"/>
    <w:rsid w:val="00A04FFC"/>
    <w:rsid w:val="00A0608E"/>
    <w:rsid w:val="00A063A0"/>
    <w:rsid w:val="00A065A1"/>
    <w:rsid w:val="00A07608"/>
    <w:rsid w:val="00A07E6C"/>
    <w:rsid w:val="00A1181C"/>
    <w:rsid w:val="00A1182B"/>
    <w:rsid w:val="00A11847"/>
    <w:rsid w:val="00A12383"/>
    <w:rsid w:val="00A128FE"/>
    <w:rsid w:val="00A12B53"/>
    <w:rsid w:val="00A1334C"/>
    <w:rsid w:val="00A13EC0"/>
    <w:rsid w:val="00A1411C"/>
    <w:rsid w:val="00A147E7"/>
    <w:rsid w:val="00A156B2"/>
    <w:rsid w:val="00A1576D"/>
    <w:rsid w:val="00A17934"/>
    <w:rsid w:val="00A17E99"/>
    <w:rsid w:val="00A201AB"/>
    <w:rsid w:val="00A206F9"/>
    <w:rsid w:val="00A217E4"/>
    <w:rsid w:val="00A21BBD"/>
    <w:rsid w:val="00A22342"/>
    <w:rsid w:val="00A2265B"/>
    <w:rsid w:val="00A230CC"/>
    <w:rsid w:val="00A230E7"/>
    <w:rsid w:val="00A23119"/>
    <w:rsid w:val="00A235A5"/>
    <w:rsid w:val="00A23A54"/>
    <w:rsid w:val="00A2415D"/>
    <w:rsid w:val="00A25BE5"/>
    <w:rsid w:val="00A25DED"/>
    <w:rsid w:val="00A2609E"/>
    <w:rsid w:val="00A2667B"/>
    <w:rsid w:val="00A2724B"/>
    <w:rsid w:val="00A27797"/>
    <w:rsid w:val="00A30295"/>
    <w:rsid w:val="00A3074E"/>
    <w:rsid w:val="00A30AB8"/>
    <w:rsid w:val="00A30EF1"/>
    <w:rsid w:val="00A31F08"/>
    <w:rsid w:val="00A32D44"/>
    <w:rsid w:val="00A32F39"/>
    <w:rsid w:val="00A33C0C"/>
    <w:rsid w:val="00A34534"/>
    <w:rsid w:val="00A34A03"/>
    <w:rsid w:val="00A35080"/>
    <w:rsid w:val="00A352DE"/>
    <w:rsid w:val="00A3671E"/>
    <w:rsid w:val="00A36800"/>
    <w:rsid w:val="00A36E9E"/>
    <w:rsid w:val="00A404B0"/>
    <w:rsid w:val="00A408EE"/>
    <w:rsid w:val="00A4235B"/>
    <w:rsid w:val="00A44F44"/>
    <w:rsid w:val="00A460C7"/>
    <w:rsid w:val="00A46A5F"/>
    <w:rsid w:val="00A46FC9"/>
    <w:rsid w:val="00A50B82"/>
    <w:rsid w:val="00A51FFC"/>
    <w:rsid w:val="00A526C4"/>
    <w:rsid w:val="00A52943"/>
    <w:rsid w:val="00A52C7D"/>
    <w:rsid w:val="00A52CC1"/>
    <w:rsid w:val="00A53428"/>
    <w:rsid w:val="00A53A69"/>
    <w:rsid w:val="00A5438B"/>
    <w:rsid w:val="00A54C85"/>
    <w:rsid w:val="00A558F8"/>
    <w:rsid w:val="00A55DF4"/>
    <w:rsid w:val="00A5678C"/>
    <w:rsid w:val="00A56914"/>
    <w:rsid w:val="00A57EC9"/>
    <w:rsid w:val="00A61481"/>
    <w:rsid w:val="00A625AB"/>
    <w:rsid w:val="00A633CB"/>
    <w:rsid w:val="00A6361B"/>
    <w:rsid w:val="00A63ECE"/>
    <w:rsid w:val="00A6433F"/>
    <w:rsid w:val="00A6438D"/>
    <w:rsid w:val="00A646D6"/>
    <w:rsid w:val="00A6505F"/>
    <w:rsid w:val="00A659B1"/>
    <w:rsid w:val="00A66357"/>
    <w:rsid w:val="00A678F1"/>
    <w:rsid w:val="00A70569"/>
    <w:rsid w:val="00A705D5"/>
    <w:rsid w:val="00A7061F"/>
    <w:rsid w:val="00A70C70"/>
    <w:rsid w:val="00A7347A"/>
    <w:rsid w:val="00A73647"/>
    <w:rsid w:val="00A74170"/>
    <w:rsid w:val="00A742A7"/>
    <w:rsid w:val="00A74E3D"/>
    <w:rsid w:val="00A754AC"/>
    <w:rsid w:val="00A75C3D"/>
    <w:rsid w:val="00A77389"/>
    <w:rsid w:val="00A77874"/>
    <w:rsid w:val="00A77E37"/>
    <w:rsid w:val="00A80879"/>
    <w:rsid w:val="00A81429"/>
    <w:rsid w:val="00A821DA"/>
    <w:rsid w:val="00A8245D"/>
    <w:rsid w:val="00A833BF"/>
    <w:rsid w:val="00A83C45"/>
    <w:rsid w:val="00A913C6"/>
    <w:rsid w:val="00A9226B"/>
    <w:rsid w:val="00A926D8"/>
    <w:rsid w:val="00A92A55"/>
    <w:rsid w:val="00A92EAB"/>
    <w:rsid w:val="00A93663"/>
    <w:rsid w:val="00A93E26"/>
    <w:rsid w:val="00A94089"/>
    <w:rsid w:val="00A94630"/>
    <w:rsid w:val="00A94B4E"/>
    <w:rsid w:val="00A95091"/>
    <w:rsid w:val="00A95A61"/>
    <w:rsid w:val="00A95D7E"/>
    <w:rsid w:val="00A96948"/>
    <w:rsid w:val="00A96C7A"/>
    <w:rsid w:val="00A97047"/>
    <w:rsid w:val="00A97782"/>
    <w:rsid w:val="00A97DFF"/>
    <w:rsid w:val="00A97ED2"/>
    <w:rsid w:val="00AA0CF5"/>
    <w:rsid w:val="00AA1601"/>
    <w:rsid w:val="00AA22CD"/>
    <w:rsid w:val="00AA40FD"/>
    <w:rsid w:val="00AA4E83"/>
    <w:rsid w:val="00AA5AE8"/>
    <w:rsid w:val="00AA5F36"/>
    <w:rsid w:val="00AA61DA"/>
    <w:rsid w:val="00AA660F"/>
    <w:rsid w:val="00AA67D7"/>
    <w:rsid w:val="00AA6C3A"/>
    <w:rsid w:val="00AA74AC"/>
    <w:rsid w:val="00AA7613"/>
    <w:rsid w:val="00AA787A"/>
    <w:rsid w:val="00AA7B50"/>
    <w:rsid w:val="00AB00FB"/>
    <w:rsid w:val="00AB07F3"/>
    <w:rsid w:val="00AB0C8F"/>
    <w:rsid w:val="00AB18B7"/>
    <w:rsid w:val="00AB1E8F"/>
    <w:rsid w:val="00AB332A"/>
    <w:rsid w:val="00AB3A31"/>
    <w:rsid w:val="00AB4E38"/>
    <w:rsid w:val="00AB4E6E"/>
    <w:rsid w:val="00AB553E"/>
    <w:rsid w:val="00AB6229"/>
    <w:rsid w:val="00AB637B"/>
    <w:rsid w:val="00AB6B1E"/>
    <w:rsid w:val="00AB774C"/>
    <w:rsid w:val="00AB7C05"/>
    <w:rsid w:val="00AC04EE"/>
    <w:rsid w:val="00AC0A08"/>
    <w:rsid w:val="00AC0DEA"/>
    <w:rsid w:val="00AC11E0"/>
    <w:rsid w:val="00AC12A2"/>
    <w:rsid w:val="00AC12EB"/>
    <w:rsid w:val="00AC359F"/>
    <w:rsid w:val="00AC47BA"/>
    <w:rsid w:val="00AC4E78"/>
    <w:rsid w:val="00AC5C4E"/>
    <w:rsid w:val="00AC6469"/>
    <w:rsid w:val="00AC64BB"/>
    <w:rsid w:val="00AC655E"/>
    <w:rsid w:val="00AC7414"/>
    <w:rsid w:val="00AC7D37"/>
    <w:rsid w:val="00AD0A44"/>
    <w:rsid w:val="00AD0B96"/>
    <w:rsid w:val="00AD14EA"/>
    <w:rsid w:val="00AD2232"/>
    <w:rsid w:val="00AD249A"/>
    <w:rsid w:val="00AD2E30"/>
    <w:rsid w:val="00AD3097"/>
    <w:rsid w:val="00AD3139"/>
    <w:rsid w:val="00AD33CB"/>
    <w:rsid w:val="00AD371A"/>
    <w:rsid w:val="00AD37E7"/>
    <w:rsid w:val="00AD3837"/>
    <w:rsid w:val="00AD4509"/>
    <w:rsid w:val="00AD58E0"/>
    <w:rsid w:val="00AD5914"/>
    <w:rsid w:val="00AD5DE1"/>
    <w:rsid w:val="00AD5E5B"/>
    <w:rsid w:val="00AD72CE"/>
    <w:rsid w:val="00AE03A3"/>
    <w:rsid w:val="00AE0747"/>
    <w:rsid w:val="00AE144F"/>
    <w:rsid w:val="00AE18F3"/>
    <w:rsid w:val="00AE24BC"/>
    <w:rsid w:val="00AE2FAE"/>
    <w:rsid w:val="00AE37E2"/>
    <w:rsid w:val="00AE4D0B"/>
    <w:rsid w:val="00AE4E75"/>
    <w:rsid w:val="00AE5A48"/>
    <w:rsid w:val="00AE5DE7"/>
    <w:rsid w:val="00AE5FA1"/>
    <w:rsid w:val="00AE5FCE"/>
    <w:rsid w:val="00AE65FF"/>
    <w:rsid w:val="00AE7C82"/>
    <w:rsid w:val="00AF0046"/>
    <w:rsid w:val="00AF14BB"/>
    <w:rsid w:val="00AF15DA"/>
    <w:rsid w:val="00AF16D5"/>
    <w:rsid w:val="00AF3349"/>
    <w:rsid w:val="00AF3605"/>
    <w:rsid w:val="00AF371B"/>
    <w:rsid w:val="00AF3826"/>
    <w:rsid w:val="00AF3CAB"/>
    <w:rsid w:val="00AF454E"/>
    <w:rsid w:val="00AF5B73"/>
    <w:rsid w:val="00AF677D"/>
    <w:rsid w:val="00AF71EF"/>
    <w:rsid w:val="00AF73C7"/>
    <w:rsid w:val="00AF7F05"/>
    <w:rsid w:val="00B000C9"/>
    <w:rsid w:val="00B00ED6"/>
    <w:rsid w:val="00B0253A"/>
    <w:rsid w:val="00B03650"/>
    <w:rsid w:val="00B037C2"/>
    <w:rsid w:val="00B03A03"/>
    <w:rsid w:val="00B043EC"/>
    <w:rsid w:val="00B044DE"/>
    <w:rsid w:val="00B048A6"/>
    <w:rsid w:val="00B0637F"/>
    <w:rsid w:val="00B0678B"/>
    <w:rsid w:val="00B0723B"/>
    <w:rsid w:val="00B10ACE"/>
    <w:rsid w:val="00B10C23"/>
    <w:rsid w:val="00B1139B"/>
    <w:rsid w:val="00B11495"/>
    <w:rsid w:val="00B12B52"/>
    <w:rsid w:val="00B12FE6"/>
    <w:rsid w:val="00B136EA"/>
    <w:rsid w:val="00B140C2"/>
    <w:rsid w:val="00B14101"/>
    <w:rsid w:val="00B14983"/>
    <w:rsid w:val="00B157CA"/>
    <w:rsid w:val="00B15971"/>
    <w:rsid w:val="00B15D63"/>
    <w:rsid w:val="00B176D2"/>
    <w:rsid w:val="00B1785C"/>
    <w:rsid w:val="00B20132"/>
    <w:rsid w:val="00B236D8"/>
    <w:rsid w:val="00B24F7A"/>
    <w:rsid w:val="00B25854"/>
    <w:rsid w:val="00B25E8D"/>
    <w:rsid w:val="00B26900"/>
    <w:rsid w:val="00B26EDF"/>
    <w:rsid w:val="00B27616"/>
    <w:rsid w:val="00B27685"/>
    <w:rsid w:val="00B27CF9"/>
    <w:rsid w:val="00B30122"/>
    <w:rsid w:val="00B30B81"/>
    <w:rsid w:val="00B311F8"/>
    <w:rsid w:val="00B31317"/>
    <w:rsid w:val="00B323E5"/>
    <w:rsid w:val="00B325A0"/>
    <w:rsid w:val="00B34255"/>
    <w:rsid w:val="00B3471C"/>
    <w:rsid w:val="00B3498E"/>
    <w:rsid w:val="00B351A0"/>
    <w:rsid w:val="00B351C7"/>
    <w:rsid w:val="00B353D9"/>
    <w:rsid w:val="00B359D1"/>
    <w:rsid w:val="00B35B85"/>
    <w:rsid w:val="00B360DD"/>
    <w:rsid w:val="00B372A6"/>
    <w:rsid w:val="00B3784E"/>
    <w:rsid w:val="00B4092E"/>
    <w:rsid w:val="00B41745"/>
    <w:rsid w:val="00B41BEA"/>
    <w:rsid w:val="00B42AE1"/>
    <w:rsid w:val="00B43621"/>
    <w:rsid w:val="00B44599"/>
    <w:rsid w:val="00B45835"/>
    <w:rsid w:val="00B459CA"/>
    <w:rsid w:val="00B45C03"/>
    <w:rsid w:val="00B45FB3"/>
    <w:rsid w:val="00B465A2"/>
    <w:rsid w:val="00B477DE"/>
    <w:rsid w:val="00B47872"/>
    <w:rsid w:val="00B478AC"/>
    <w:rsid w:val="00B5117B"/>
    <w:rsid w:val="00B51262"/>
    <w:rsid w:val="00B51784"/>
    <w:rsid w:val="00B517FA"/>
    <w:rsid w:val="00B5226C"/>
    <w:rsid w:val="00B52BF6"/>
    <w:rsid w:val="00B52DD0"/>
    <w:rsid w:val="00B52ECC"/>
    <w:rsid w:val="00B533F6"/>
    <w:rsid w:val="00B53703"/>
    <w:rsid w:val="00B5412C"/>
    <w:rsid w:val="00B55475"/>
    <w:rsid w:val="00B568F4"/>
    <w:rsid w:val="00B57AD6"/>
    <w:rsid w:val="00B60B53"/>
    <w:rsid w:val="00B618D6"/>
    <w:rsid w:val="00B62A80"/>
    <w:rsid w:val="00B62D3C"/>
    <w:rsid w:val="00B62E88"/>
    <w:rsid w:val="00B64188"/>
    <w:rsid w:val="00B641E4"/>
    <w:rsid w:val="00B65667"/>
    <w:rsid w:val="00B67FC2"/>
    <w:rsid w:val="00B70119"/>
    <w:rsid w:val="00B7047E"/>
    <w:rsid w:val="00B708AA"/>
    <w:rsid w:val="00B71310"/>
    <w:rsid w:val="00B71ECD"/>
    <w:rsid w:val="00B73775"/>
    <w:rsid w:val="00B7385A"/>
    <w:rsid w:val="00B751F1"/>
    <w:rsid w:val="00B75CD9"/>
    <w:rsid w:val="00B7671A"/>
    <w:rsid w:val="00B77B9A"/>
    <w:rsid w:val="00B8121E"/>
    <w:rsid w:val="00B8272D"/>
    <w:rsid w:val="00B83522"/>
    <w:rsid w:val="00B83577"/>
    <w:rsid w:val="00B8402C"/>
    <w:rsid w:val="00B8406B"/>
    <w:rsid w:val="00B84116"/>
    <w:rsid w:val="00B85657"/>
    <w:rsid w:val="00B85C46"/>
    <w:rsid w:val="00B85CD2"/>
    <w:rsid w:val="00B85F21"/>
    <w:rsid w:val="00B86291"/>
    <w:rsid w:val="00B86A66"/>
    <w:rsid w:val="00B87785"/>
    <w:rsid w:val="00B901D0"/>
    <w:rsid w:val="00B9055F"/>
    <w:rsid w:val="00B9243E"/>
    <w:rsid w:val="00B92707"/>
    <w:rsid w:val="00B9288C"/>
    <w:rsid w:val="00B928D6"/>
    <w:rsid w:val="00B93D7E"/>
    <w:rsid w:val="00B94781"/>
    <w:rsid w:val="00B95D59"/>
    <w:rsid w:val="00B95E3C"/>
    <w:rsid w:val="00B961C1"/>
    <w:rsid w:val="00B9646B"/>
    <w:rsid w:val="00B9655E"/>
    <w:rsid w:val="00B96BD7"/>
    <w:rsid w:val="00B97671"/>
    <w:rsid w:val="00B9784A"/>
    <w:rsid w:val="00BA0A9E"/>
    <w:rsid w:val="00BA1F03"/>
    <w:rsid w:val="00BA203D"/>
    <w:rsid w:val="00BA3EDA"/>
    <w:rsid w:val="00BA4E45"/>
    <w:rsid w:val="00BA54C1"/>
    <w:rsid w:val="00BA640C"/>
    <w:rsid w:val="00BA663F"/>
    <w:rsid w:val="00BA6975"/>
    <w:rsid w:val="00BA6C24"/>
    <w:rsid w:val="00BA6E90"/>
    <w:rsid w:val="00BA7BAC"/>
    <w:rsid w:val="00BB00C9"/>
    <w:rsid w:val="00BB0114"/>
    <w:rsid w:val="00BB3C41"/>
    <w:rsid w:val="00BB3DE8"/>
    <w:rsid w:val="00BB3E28"/>
    <w:rsid w:val="00BB64A4"/>
    <w:rsid w:val="00BB682E"/>
    <w:rsid w:val="00BB7697"/>
    <w:rsid w:val="00BB7997"/>
    <w:rsid w:val="00BB7BF2"/>
    <w:rsid w:val="00BC0623"/>
    <w:rsid w:val="00BC066C"/>
    <w:rsid w:val="00BC1B7E"/>
    <w:rsid w:val="00BC2ACB"/>
    <w:rsid w:val="00BC3AE1"/>
    <w:rsid w:val="00BC41BD"/>
    <w:rsid w:val="00BC4D23"/>
    <w:rsid w:val="00BC539B"/>
    <w:rsid w:val="00BC7998"/>
    <w:rsid w:val="00BC7FF3"/>
    <w:rsid w:val="00BD03A3"/>
    <w:rsid w:val="00BD1C50"/>
    <w:rsid w:val="00BD228E"/>
    <w:rsid w:val="00BD2832"/>
    <w:rsid w:val="00BD2856"/>
    <w:rsid w:val="00BD28AE"/>
    <w:rsid w:val="00BD3AB0"/>
    <w:rsid w:val="00BD3FBC"/>
    <w:rsid w:val="00BD4729"/>
    <w:rsid w:val="00BD4EBA"/>
    <w:rsid w:val="00BD5261"/>
    <w:rsid w:val="00BD5DF9"/>
    <w:rsid w:val="00BD5F25"/>
    <w:rsid w:val="00BD60C6"/>
    <w:rsid w:val="00BD66A0"/>
    <w:rsid w:val="00BD6C9D"/>
    <w:rsid w:val="00BD7380"/>
    <w:rsid w:val="00BD7C09"/>
    <w:rsid w:val="00BE0BD6"/>
    <w:rsid w:val="00BE1782"/>
    <w:rsid w:val="00BE509A"/>
    <w:rsid w:val="00BE553F"/>
    <w:rsid w:val="00BE5D4E"/>
    <w:rsid w:val="00BE7416"/>
    <w:rsid w:val="00BF20E9"/>
    <w:rsid w:val="00BF2E28"/>
    <w:rsid w:val="00BF31BC"/>
    <w:rsid w:val="00BF56F0"/>
    <w:rsid w:val="00BF6517"/>
    <w:rsid w:val="00BF6586"/>
    <w:rsid w:val="00BF788F"/>
    <w:rsid w:val="00C016D4"/>
    <w:rsid w:val="00C01B9B"/>
    <w:rsid w:val="00C02499"/>
    <w:rsid w:val="00C030F4"/>
    <w:rsid w:val="00C0327F"/>
    <w:rsid w:val="00C03567"/>
    <w:rsid w:val="00C038A3"/>
    <w:rsid w:val="00C04260"/>
    <w:rsid w:val="00C06263"/>
    <w:rsid w:val="00C0701B"/>
    <w:rsid w:val="00C07BF4"/>
    <w:rsid w:val="00C1026F"/>
    <w:rsid w:val="00C10AAA"/>
    <w:rsid w:val="00C10BD1"/>
    <w:rsid w:val="00C11374"/>
    <w:rsid w:val="00C1461E"/>
    <w:rsid w:val="00C15A55"/>
    <w:rsid w:val="00C15BC9"/>
    <w:rsid w:val="00C15DE7"/>
    <w:rsid w:val="00C1691C"/>
    <w:rsid w:val="00C16EC1"/>
    <w:rsid w:val="00C17350"/>
    <w:rsid w:val="00C20480"/>
    <w:rsid w:val="00C2070D"/>
    <w:rsid w:val="00C20BE4"/>
    <w:rsid w:val="00C20D83"/>
    <w:rsid w:val="00C2167F"/>
    <w:rsid w:val="00C22013"/>
    <w:rsid w:val="00C232DF"/>
    <w:rsid w:val="00C24336"/>
    <w:rsid w:val="00C2550D"/>
    <w:rsid w:val="00C26087"/>
    <w:rsid w:val="00C26804"/>
    <w:rsid w:val="00C26C47"/>
    <w:rsid w:val="00C27B26"/>
    <w:rsid w:val="00C27C19"/>
    <w:rsid w:val="00C304B8"/>
    <w:rsid w:val="00C30AE6"/>
    <w:rsid w:val="00C31302"/>
    <w:rsid w:val="00C32AA8"/>
    <w:rsid w:val="00C3374B"/>
    <w:rsid w:val="00C34174"/>
    <w:rsid w:val="00C349F2"/>
    <w:rsid w:val="00C34D69"/>
    <w:rsid w:val="00C36768"/>
    <w:rsid w:val="00C36832"/>
    <w:rsid w:val="00C3769C"/>
    <w:rsid w:val="00C404CF"/>
    <w:rsid w:val="00C4094E"/>
    <w:rsid w:val="00C41360"/>
    <w:rsid w:val="00C415BA"/>
    <w:rsid w:val="00C41C9F"/>
    <w:rsid w:val="00C431C7"/>
    <w:rsid w:val="00C433A0"/>
    <w:rsid w:val="00C434CA"/>
    <w:rsid w:val="00C43A80"/>
    <w:rsid w:val="00C43D85"/>
    <w:rsid w:val="00C44099"/>
    <w:rsid w:val="00C446BD"/>
    <w:rsid w:val="00C44E08"/>
    <w:rsid w:val="00C45CC9"/>
    <w:rsid w:val="00C46136"/>
    <w:rsid w:val="00C468F8"/>
    <w:rsid w:val="00C46D9E"/>
    <w:rsid w:val="00C507B9"/>
    <w:rsid w:val="00C524FC"/>
    <w:rsid w:val="00C52842"/>
    <w:rsid w:val="00C548CA"/>
    <w:rsid w:val="00C54F91"/>
    <w:rsid w:val="00C557FC"/>
    <w:rsid w:val="00C55D7A"/>
    <w:rsid w:val="00C5617E"/>
    <w:rsid w:val="00C56390"/>
    <w:rsid w:val="00C564F1"/>
    <w:rsid w:val="00C569F1"/>
    <w:rsid w:val="00C56C9C"/>
    <w:rsid w:val="00C5742A"/>
    <w:rsid w:val="00C57648"/>
    <w:rsid w:val="00C61E05"/>
    <w:rsid w:val="00C6218B"/>
    <w:rsid w:val="00C63206"/>
    <w:rsid w:val="00C638E2"/>
    <w:rsid w:val="00C64115"/>
    <w:rsid w:val="00C6453D"/>
    <w:rsid w:val="00C64C4B"/>
    <w:rsid w:val="00C64F68"/>
    <w:rsid w:val="00C65A64"/>
    <w:rsid w:val="00C671F4"/>
    <w:rsid w:val="00C67DE0"/>
    <w:rsid w:val="00C73FC1"/>
    <w:rsid w:val="00C73FF5"/>
    <w:rsid w:val="00C74FDB"/>
    <w:rsid w:val="00C752D4"/>
    <w:rsid w:val="00C759FD"/>
    <w:rsid w:val="00C77101"/>
    <w:rsid w:val="00C778B6"/>
    <w:rsid w:val="00C77B0F"/>
    <w:rsid w:val="00C81169"/>
    <w:rsid w:val="00C8254E"/>
    <w:rsid w:val="00C82707"/>
    <w:rsid w:val="00C828C4"/>
    <w:rsid w:val="00C82EBF"/>
    <w:rsid w:val="00C83424"/>
    <w:rsid w:val="00C83EFD"/>
    <w:rsid w:val="00C83FC5"/>
    <w:rsid w:val="00C850DB"/>
    <w:rsid w:val="00C871C5"/>
    <w:rsid w:val="00C87CAD"/>
    <w:rsid w:val="00C904D7"/>
    <w:rsid w:val="00C905E0"/>
    <w:rsid w:val="00C90935"/>
    <w:rsid w:val="00C9119F"/>
    <w:rsid w:val="00C911D5"/>
    <w:rsid w:val="00C9121D"/>
    <w:rsid w:val="00C914CD"/>
    <w:rsid w:val="00C91ED1"/>
    <w:rsid w:val="00C92325"/>
    <w:rsid w:val="00C92D2A"/>
    <w:rsid w:val="00C92D78"/>
    <w:rsid w:val="00C95C20"/>
    <w:rsid w:val="00C96120"/>
    <w:rsid w:val="00C9630E"/>
    <w:rsid w:val="00C96318"/>
    <w:rsid w:val="00C9794E"/>
    <w:rsid w:val="00C97DEB"/>
    <w:rsid w:val="00CA241A"/>
    <w:rsid w:val="00CA2C4F"/>
    <w:rsid w:val="00CA3106"/>
    <w:rsid w:val="00CA39EB"/>
    <w:rsid w:val="00CA3C9E"/>
    <w:rsid w:val="00CA42F4"/>
    <w:rsid w:val="00CA53E3"/>
    <w:rsid w:val="00CA5495"/>
    <w:rsid w:val="00CA567B"/>
    <w:rsid w:val="00CA5CAA"/>
    <w:rsid w:val="00CA5CE6"/>
    <w:rsid w:val="00CB058A"/>
    <w:rsid w:val="00CB0D98"/>
    <w:rsid w:val="00CB0E08"/>
    <w:rsid w:val="00CB1714"/>
    <w:rsid w:val="00CB20D5"/>
    <w:rsid w:val="00CB2D8C"/>
    <w:rsid w:val="00CB3718"/>
    <w:rsid w:val="00CB51BC"/>
    <w:rsid w:val="00CB5467"/>
    <w:rsid w:val="00CB5BDC"/>
    <w:rsid w:val="00CB60EB"/>
    <w:rsid w:val="00CB6C13"/>
    <w:rsid w:val="00CB6D1C"/>
    <w:rsid w:val="00CB6FC0"/>
    <w:rsid w:val="00CC05F1"/>
    <w:rsid w:val="00CC0CC2"/>
    <w:rsid w:val="00CC1F05"/>
    <w:rsid w:val="00CC4551"/>
    <w:rsid w:val="00CC57C7"/>
    <w:rsid w:val="00CC62A2"/>
    <w:rsid w:val="00CC7B0E"/>
    <w:rsid w:val="00CD0255"/>
    <w:rsid w:val="00CD03DA"/>
    <w:rsid w:val="00CD05BC"/>
    <w:rsid w:val="00CD14EB"/>
    <w:rsid w:val="00CD2204"/>
    <w:rsid w:val="00CD2563"/>
    <w:rsid w:val="00CD31EA"/>
    <w:rsid w:val="00CD39AB"/>
    <w:rsid w:val="00CD4641"/>
    <w:rsid w:val="00CD4AFD"/>
    <w:rsid w:val="00CD59A5"/>
    <w:rsid w:val="00CD69FA"/>
    <w:rsid w:val="00CD7B34"/>
    <w:rsid w:val="00CE0A11"/>
    <w:rsid w:val="00CE1087"/>
    <w:rsid w:val="00CE1161"/>
    <w:rsid w:val="00CE1BCE"/>
    <w:rsid w:val="00CE27EB"/>
    <w:rsid w:val="00CE29CD"/>
    <w:rsid w:val="00CE4DAD"/>
    <w:rsid w:val="00CE58C2"/>
    <w:rsid w:val="00CE5B06"/>
    <w:rsid w:val="00CE5B33"/>
    <w:rsid w:val="00CE63F6"/>
    <w:rsid w:val="00CE7DE5"/>
    <w:rsid w:val="00CF0889"/>
    <w:rsid w:val="00CF089E"/>
    <w:rsid w:val="00CF1006"/>
    <w:rsid w:val="00CF16B9"/>
    <w:rsid w:val="00CF1B31"/>
    <w:rsid w:val="00CF1E4F"/>
    <w:rsid w:val="00CF2081"/>
    <w:rsid w:val="00CF31E7"/>
    <w:rsid w:val="00CF3C10"/>
    <w:rsid w:val="00CF3C41"/>
    <w:rsid w:val="00CF5A46"/>
    <w:rsid w:val="00CF6602"/>
    <w:rsid w:val="00CF6ABD"/>
    <w:rsid w:val="00CF6B55"/>
    <w:rsid w:val="00CF74A7"/>
    <w:rsid w:val="00D009B0"/>
    <w:rsid w:val="00D0108E"/>
    <w:rsid w:val="00D01CAD"/>
    <w:rsid w:val="00D01E1E"/>
    <w:rsid w:val="00D01FE5"/>
    <w:rsid w:val="00D0243E"/>
    <w:rsid w:val="00D02DC7"/>
    <w:rsid w:val="00D04BA6"/>
    <w:rsid w:val="00D04F44"/>
    <w:rsid w:val="00D0616D"/>
    <w:rsid w:val="00D06892"/>
    <w:rsid w:val="00D06FA1"/>
    <w:rsid w:val="00D07837"/>
    <w:rsid w:val="00D100BF"/>
    <w:rsid w:val="00D11E4E"/>
    <w:rsid w:val="00D12121"/>
    <w:rsid w:val="00D12328"/>
    <w:rsid w:val="00D12A3C"/>
    <w:rsid w:val="00D12CCC"/>
    <w:rsid w:val="00D141BF"/>
    <w:rsid w:val="00D1430C"/>
    <w:rsid w:val="00D1451F"/>
    <w:rsid w:val="00D148D6"/>
    <w:rsid w:val="00D1520B"/>
    <w:rsid w:val="00D15ABD"/>
    <w:rsid w:val="00D15B92"/>
    <w:rsid w:val="00D163DA"/>
    <w:rsid w:val="00D17282"/>
    <w:rsid w:val="00D172E1"/>
    <w:rsid w:val="00D176F9"/>
    <w:rsid w:val="00D20DD5"/>
    <w:rsid w:val="00D2145B"/>
    <w:rsid w:val="00D214CC"/>
    <w:rsid w:val="00D2274B"/>
    <w:rsid w:val="00D24199"/>
    <w:rsid w:val="00D243FB"/>
    <w:rsid w:val="00D25728"/>
    <w:rsid w:val="00D26601"/>
    <w:rsid w:val="00D26D34"/>
    <w:rsid w:val="00D3154A"/>
    <w:rsid w:val="00D325B5"/>
    <w:rsid w:val="00D326B0"/>
    <w:rsid w:val="00D3280D"/>
    <w:rsid w:val="00D32DB6"/>
    <w:rsid w:val="00D3300C"/>
    <w:rsid w:val="00D3308F"/>
    <w:rsid w:val="00D33A4B"/>
    <w:rsid w:val="00D33BAE"/>
    <w:rsid w:val="00D342BC"/>
    <w:rsid w:val="00D34E38"/>
    <w:rsid w:val="00D35497"/>
    <w:rsid w:val="00D420A4"/>
    <w:rsid w:val="00D43337"/>
    <w:rsid w:val="00D44A49"/>
    <w:rsid w:val="00D451E0"/>
    <w:rsid w:val="00D45AC0"/>
    <w:rsid w:val="00D45CDB"/>
    <w:rsid w:val="00D461C1"/>
    <w:rsid w:val="00D4684F"/>
    <w:rsid w:val="00D46C32"/>
    <w:rsid w:val="00D50A11"/>
    <w:rsid w:val="00D50CEC"/>
    <w:rsid w:val="00D50FC0"/>
    <w:rsid w:val="00D50FD4"/>
    <w:rsid w:val="00D51CB6"/>
    <w:rsid w:val="00D5296C"/>
    <w:rsid w:val="00D52E47"/>
    <w:rsid w:val="00D52F04"/>
    <w:rsid w:val="00D54923"/>
    <w:rsid w:val="00D550AC"/>
    <w:rsid w:val="00D5540D"/>
    <w:rsid w:val="00D55E46"/>
    <w:rsid w:val="00D561CB"/>
    <w:rsid w:val="00D5657B"/>
    <w:rsid w:val="00D5661B"/>
    <w:rsid w:val="00D60648"/>
    <w:rsid w:val="00D61DA8"/>
    <w:rsid w:val="00D62062"/>
    <w:rsid w:val="00D62B3B"/>
    <w:rsid w:val="00D6303C"/>
    <w:rsid w:val="00D63F01"/>
    <w:rsid w:val="00D64325"/>
    <w:rsid w:val="00D64804"/>
    <w:rsid w:val="00D659D2"/>
    <w:rsid w:val="00D67F92"/>
    <w:rsid w:val="00D7117F"/>
    <w:rsid w:val="00D71275"/>
    <w:rsid w:val="00D71ECA"/>
    <w:rsid w:val="00D750D8"/>
    <w:rsid w:val="00D75E39"/>
    <w:rsid w:val="00D76AC9"/>
    <w:rsid w:val="00D772B0"/>
    <w:rsid w:val="00D7786C"/>
    <w:rsid w:val="00D814B2"/>
    <w:rsid w:val="00D826BA"/>
    <w:rsid w:val="00D83F90"/>
    <w:rsid w:val="00D84366"/>
    <w:rsid w:val="00D84E9A"/>
    <w:rsid w:val="00D84EFA"/>
    <w:rsid w:val="00D854E2"/>
    <w:rsid w:val="00D856BF"/>
    <w:rsid w:val="00D8573E"/>
    <w:rsid w:val="00D8684A"/>
    <w:rsid w:val="00D8687D"/>
    <w:rsid w:val="00D86966"/>
    <w:rsid w:val="00D86E17"/>
    <w:rsid w:val="00D872B6"/>
    <w:rsid w:val="00D908AC"/>
    <w:rsid w:val="00D9295D"/>
    <w:rsid w:val="00D933CB"/>
    <w:rsid w:val="00D94410"/>
    <w:rsid w:val="00D950E2"/>
    <w:rsid w:val="00D951C7"/>
    <w:rsid w:val="00D95562"/>
    <w:rsid w:val="00D955A3"/>
    <w:rsid w:val="00D95815"/>
    <w:rsid w:val="00D96179"/>
    <w:rsid w:val="00D96A44"/>
    <w:rsid w:val="00DA002D"/>
    <w:rsid w:val="00DA02C7"/>
    <w:rsid w:val="00DA0941"/>
    <w:rsid w:val="00DA24B5"/>
    <w:rsid w:val="00DA294A"/>
    <w:rsid w:val="00DA2A43"/>
    <w:rsid w:val="00DA2C73"/>
    <w:rsid w:val="00DA33FF"/>
    <w:rsid w:val="00DA43A0"/>
    <w:rsid w:val="00DA5A90"/>
    <w:rsid w:val="00DA692F"/>
    <w:rsid w:val="00DA6FFB"/>
    <w:rsid w:val="00DA7109"/>
    <w:rsid w:val="00DB0958"/>
    <w:rsid w:val="00DB0B73"/>
    <w:rsid w:val="00DB0D13"/>
    <w:rsid w:val="00DB1943"/>
    <w:rsid w:val="00DB246A"/>
    <w:rsid w:val="00DB357B"/>
    <w:rsid w:val="00DB3822"/>
    <w:rsid w:val="00DB3AA4"/>
    <w:rsid w:val="00DB53DC"/>
    <w:rsid w:val="00DC0657"/>
    <w:rsid w:val="00DC0C79"/>
    <w:rsid w:val="00DC1124"/>
    <w:rsid w:val="00DC1518"/>
    <w:rsid w:val="00DC19E3"/>
    <w:rsid w:val="00DC1C5B"/>
    <w:rsid w:val="00DC244E"/>
    <w:rsid w:val="00DC3151"/>
    <w:rsid w:val="00DC40C2"/>
    <w:rsid w:val="00DC4A92"/>
    <w:rsid w:val="00DC51B9"/>
    <w:rsid w:val="00DC5543"/>
    <w:rsid w:val="00DC5E83"/>
    <w:rsid w:val="00DC61FD"/>
    <w:rsid w:val="00DC6A33"/>
    <w:rsid w:val="00DC6BFF"/>
    <w:rsid w:val="00DC6E8B"/>
    <w:rsid w:val="00DC788E"/>
    <w:rsid w:val="00DC79A4"/>
    <w:rsid w:val="00DC7A15"/>
    <w:rsid w:val="00DC7D2B"/>
    <w:rsid w:val="00DD19F4"/>
    <w:rsid w:val="00DD2471"/>
    <w:rsid w:val="00DD2746"/>
    <w:rsid w:val="00DD33FF"/>
    <w:rsid w:val="00DD3AAF"/>
    <w:rsid w:val="00DD3D24"/>
    <w:rsid w:val="00DD3E42"/>
    <w:rsid w:val="00DD4C72"/>
    <w:rsid w:val="00DD4D3E"/>
    <w:rsid w:val="00DD5D62"/>
    <w:rsid w:val="00DD6E16"/>
    <w:rsid w:val="00DD6F54"/>
    <w:rsid w:val="00DD716A"/>
    <w:rsid w:val="00DD7257"/>
    <w:rsid w:val="00DD79C2"/>
    <w:rsid w:val="00DE0701"/>
    <w:rsid w:val="00DE0738"/>
    <w:rsid w:val="00DE1309"/>
    <w:rsid w:val="00DE246A"/>
    <w:rsid w:val="00DE24E1"/>
    <w:rsid w:val="00DE2D69"/>
    <w:rsid w:val="00DE3888"/>
    <w:rsid w:val="00DE3DF7"/>
    <w:rsid w:val="00DE3DFC"/>
    <w:rsid w:val="00DE4AE3"/>
    <w:rsid w:val="00DE4C18"/>
    <w:rsid w:val="00DE6825"/>
    <w:rsid w:val="00DE6CA0"/>
    <w:rsid w:val="00DF01C2"/>
    <w:rsid w:val="00DF058D"/>
    <w:rsid w:val="00DF1024"/>
    <w:rsid w:val="00DF14AE"/>
    <w:rsid w:val="00DF28D3"/>
    <w:rsid w:val="00DF4568"/>
    <w:rsid w:val="00DF4B71"/>
    <w:rsid w:val="00DF4F72"/>
    <w:rsid w:val="00DF76B7"/>
    <w:rsid w:val="00DF79BD"/>
    <w:rsid w:val="00E0079D"/>
    <w:rsid w:val="00E014BD"/>
    <w:rsid w:val="00E018E4"/>
    <w:rsid w:val="00E0597A"/>
    <w:rsid w:val="00E062DD"/>
    <w:rsid w:val="00E073C8"/>
    <w:rsid w:val="00E0777F"/>
    <w:rsid w:val="00E1060B"/>
    <w:rsid w:val="00E10690"/>
    <w:rsid w:val="00E10990"/>
    <w:rsid w:val="00E10B5C"/>
    <w:rsid w:val="00E11415"/>
    <w:rsid w:val="00E12B13"/>
    <w:rsid w:val="00E149E2"/>
    <w:rsid w:val="00E14B10"/>
    <w:rsid w:val="00E14C30"/>
    <w:rsid w:val="00E14DF6"/>
    <w:rsid w:val="00E14DF7"/>
    <w:rsid w:val="00E16CF0"/>
    <w:rsid w:val="00E17A51"/>
    <w:rsid w:val="00E17F3D"/>
    <w:rsid w:val="00E20FF8"/>
    <w:rsid w:val="00E218D2"/>
    <w:rsid w:val="00E2198D"/>
    <w:rsid w:val="00E22AAB"/>
    <w:rsid w:val="00E23087"/>
    <w:rsid w:val="00E23C0D"/>
    <w:rsid w:val="00E23CA7"/>
    <w:rsid w:val="00E24434"/>
    <w:rsid w:val="00E26166"/>
    <w:rsid w:val="00E26254"/>
    <w:rsid w:val="00E26A74"/>
    <w:rsid w:val="00E26A88"/>
    <w:rsid w:val="00E26B92"/>
    <w:rsid w:val="00E26FD2"/>
    <w:rsid w:val="00E27B4C"/>
    <w:rsid w:val="00E30516"/>
    <w:rsid w:val="00E316AC"/>
    <w:rsid w:val="00E31B33"/>
    <w:rsid w:val="00E33881"/>
    <w:rsid w:val="00E33CB0"/>
    <w:rsid w:val="00E34424"/>
    <w:rsid w:val="00E34F3C"/>
    <w:rsid w:val="00E3500C"/>
    <w:rsid w:val="00E3535E"/>
    <w:rsid w:val="00E35DEE"/>
    <w:rsid w:val="00E377A0"/>
    <w:rsid w:val="00E404FA"/>
    <w:rsid w:val="00E40E27"/>
    <w:rsid w:val="00E40F65"/>
    <w:rsid w:val="00E4103A"/>
    <w:rsid w:val="00E410D1"/>
    <w:rsid w:val="00E43028"/>
    <w:rsid w:val="00E45882"/>
    <w:rsid w:val="00E45A91"/>
    <w:rsid w:val="00E45C4F"/>
    <w:rsid w:val="00E4736C"/>
    <w:rsid w:val="00E47798"/>
    <w:rsid w:val="00E47A97"/>
    <w:rsid w:val="00E50EDB"/>
    <w:rsid w:val="00E51422"/>
    <w:rsid w:val="00E5142A"/>
    <w:rsid w:val="00E51A11"/>
    <w:rsid w:val="00E51D43"/>
    <w:rsid w:val="00E52A20"/>
    <w:rsid w:val="00E530E6"/>
    <w:rsid w:val="00E54E22"/>
    <w:rsid w:val="00E54EB2"/>
    <w:rsid w:val="00E55850"/>
    <w:rsid w:val="00E5733B"/>
    <w:rsid w:val="00E575A6"/>
    <w:rsid w:val="00E60770"/>
    <w:rsid w:val="00E60A70"/>
    <w:rsid w:val="00E620AB"/>
    <w:rsid w:val="00E63E8E"/>
    <w:rsid w:val="00E6536C"/>
    <w:rsid w:val="00E654BD"/>
    <w:rsid w:val="00E65924"/>
    <w:rsid w:val="00E659BF"/>
    <w:rsid w:val="00E6774C"/>
    <w:rsid w:val="00E71A41"/>
    <w:rsid w:val="00E71F29"/>
    <w:rsid w:val="00E72C28"/>
    <w:rsid w:val="00E72C5B"/>
    <w:rsid w:val="00E7417D"/>
    <w:rsid w:val="00E74656"/>
    <w:rsid w:val="00E7495D"/>
    <w:rsid w:val="00E74A56"/>
    <w:rsid w:val="00E75114"/>
    <w:rsid w:val="00E81B1B"/>
    <w:rsid w:val="00E81F40"/>
    <w:rsid w:val="00E82D56"/>
    <w:rsid w:val="00E83E0F"/>
    <w:rsid w:val="00E83F34"/>
    <w:rsid w:val="00E84FAA"/>
    <w:rsid w:val="00E85B1C"/>
    <w:rsid w:val="00E864CF"/>
    <w:rsid w:val="00E86DC6"/>
    <w:rsid w:val="00E91787"/>
    <w:rsid w:val="00E91EAF"/>
    <w:rsid w:val="00E91F5F"/>
    <w:rsid w:val="00E923E2"/>
    <w:rsid w:val="00E93F95"/>
    <w:rsid w:val="00E94334"/>
    <w:rsid w:val="00E95183"/>
    <w:rsid w:val="00E96C6C"/>
    <w:rsid w:val="00E97060"/>
    <w:rsid w:val="00E97B47"/>
    <w:rsid w:val="00E97C49"/>
    <w:rsid w:val="00EA02E0"/>
    <w:rsid w:val="00EA033A"/>
    <w:rsid w:val="00EA103B"/>
    <w:rsid w:val="00EA199A"/>
    <w:rsid w:val="00EA2137"/>
    <w:rsid w:val="00EA23D6"/>
    <w:rsid w:val="00EA29E6"/>
    <w:rsid w:val="00EA2FAB"/>
    <w:rsid w:val="00EA38D9"/>
    <w:rsid w:val="00EA4536"/>
    <w:rsid w:val="00EA4B46"/>
    <w:rsid w:val="00EA4CD2"/>
    <w:rsid w:val="00EA51A5"/>
    <w:rsid w:val="00EA56D4"/>
    <w:rsid w:val="00EA640D"/>
    <w:rsid w:val="00EA727D"/>
    <w:rsid w:val="00EA731F"/>
    <w:rsid w:val="00EA7F47"/>
    <w:rsid w:val="00EB0EB8"/>
    <w:rsid w:val="00EB0F2E"/>
    <w:rsid w:val="00EB0F5B"/>
    <w:rsid w:val="00EB1451"/>
    <w:rsid w:val="00EB1B3B"/>
    <w:rsid w:val="00EB1BDE"/>
    <w:rsid w:val="00EB25D2"/>
    <w:rsid w:val="00EB527E"/>
    <w:rsid w:val="00EB5542"/>
    <w:rsid w:val="00EB57CD"/>
    <w:rsid w:val="00EB69C3"/>
    <w:rsid w:val="00EB6E11"/>
    <w:rsid w:val="00EB6F06"/>
    <w:rsid w:val="00EB7F47"/>
    <w:rsid w:val="00EC0823"/>
    <w:rsid w:val="00EC14F5"/>
    <w:rsid w:val="00EC1FFB"/>
    <w:rsid w:val="00EC2954"/>
    <w:rsid w:val="00EC2C4A"/>
    <w:rsid w:val="00EC3183"/>
    <w:rsid w:val="00EC31AD"/>
    <w:rsid w:val="00EC3881"/>
    <w:rsid w:val="00EC4B04"/>
    <w:rsid w:val="00EC4D05"/>
    <w:rsid w:val="00EC5212"/>
    <w:rsid w:val="00EC59B8"/>
    <w:rsid w:val="00EC5E40"/>
    <w:rsid w:val="00EC620B"/>
    <w:rsid w:val="00EC6B77"/>
    <w:rsid w:val="00EC711D"/>
    <w:rsid w:val="00EC739F"/>
    <w:rsid w:val="00EC7F27"/>
    <w:rsid w:val="00EC7FC3"/>
    <w:rsid w:val="00ED00D2"/>
    <w:rsid w:val="00ED0BF8"/>
    <w:rsid w:val="00ED0D07"/>
    <w:rsid w:val="00ED10BC"/>
    <w:rsid w:val="00ED1F93"/>
    <w:rsid w:val="00ED2EE4"/>
    <w:rsid w:val="00ED3A08"/>
    <w:rsid w:val="00ED46DE"/>
    <w:rsid w:val="00ED4DAC"/>
    <w:rsid w:val="00ED695B"/>
    <w:rsid w:val="00ED7784"/>
    <w:rsid w:val="00ED792D"/>
    <w:rsid w:val="00EE0336"/>
    <w:rsid w:val="00EE0E5D"/>
    <w:rsid w:val="00EE26E3"/>
    <w:rsid w:val="00EE3E44"/>
    <w:rsid w:val="00EE3E5E"/>
    <w:rsid w:val="00EE4CFE"/>
    <w:rsid w:val="00EE4EBE"/>
    <w:rsid w:val="00EE677C"/>
    <w:rsid w:val="00EE7382"/>
    <w:rsid w:val="00EF0A8A"/>
    <w:rsid w:val="00EF2800"/>
    <w:rsid w:val="00EF2BB9"/>
    <w:rsid w:val="00EF3476"/>
    <w:rsid w:val="00EF37D1"/>
    <w:rsid w:val="00EF4E6B"/>
    <w:rsid w:val="00EF6742"/>
    <w:rsid w:val="00F013DD"/>
    <w:rsid w:val="00F0231D"/>
    <w:rsid w:val="00F02C96"/>
    <w:rsid w:val="00F04400"/>
    <w:rsid w:val="00F04A7D"/>
    <w:rsid w:val="00F04CB7"/>
    <w:rsid w:val="00F0546D"/>
    <w:rsid w:val="00F10468"/>
    <w:rsid w:val="00F109C5"/>
    <w:rsid w:val="00F11B3A"/>
    <w:rsid w:val="00F11FF4"/>
    <w:rsid w:val="00F1218E"/>
    <w:rsid w:val="00F12263"/>
    <w:rsid w:val="00F124DF"/>
    <w:rsid w:val="00F127E2"/>
    <w:rsid w:val="00F12C12"/>
    <w:rsid w:val="00F1321F"/>
    <w:rsid w:val="00F138B3"/>
    <w:rsid w:val="00F144AA"/>
    <w:rsid w:val="00F1678F"/>
    <w:rsid w:val="00F16B10"/>
    <w:rsid w:val="00F16E00"/>
    <w:rsid w:val="00F177C3"/>
    <w:rsid w:val="00F17AFE"/>
    <w:rsid w:val="00F17E4E"/>
    <w:rsid w:val="00F221D7"/>
    <w:rsid w:val="00F22D51"/>
    <w:rsid w:val="00F22EC7"/>
    <w:rsid w:val="00F2313E"/>
    <w:rsid w:val="00F24C2D"/>
    <w:rsid w:val="00F258D8"/>
    <w:rsid w:val="00F26EA4"/>
    <w:rsid w:val="00F27172"/>
    <w:rsid w:val="00F279D8"/>
    <w:rsid w:val="00F279D9"/>
    <w:rsid w:val="00F30145"/>
    <w:rsid w:val="00F3047E"/>
    <w:rsid w:val="00F304D8"/>
    <w:rsid w:val="00F312DC"/>
    <w:rsid w:val="00F318C5"/>
    <w:rsid w:val="00F3327B"/>
    <w:rsid w:val="00F35BC9"/>
    <w:rsid w:val="00F36664"/>
    <w:rsid w:val="00F36CE9"/>
    <w:rsid w:val="00F37BE8"/>
    <w:rsid w:val="00F37D87"/>
    <w:rsid w:val="00F37FB5"/>
    <w:rsid w:val="00F41C65"/>
    <w:rsid w:val="00F41CF9"/>
    <w:rsid w:val="00F423B9"/>
    <w:rsid w:val="00F429FE"/>
    <w:rsid w:val="00F429FF"/>
    <w:rsid w:val="00F42EF5"/>
    <w:rsid w:val="00F43324"/>
    <w:rsid w:val="00F442DB"/>
    <w:rsid w:val="00F447C3"/>
    <w:rsid w:val="00F44D40"/>
    <w:rsid w:val="00F450AE"/>
    <w:rsid w:val="00F45671"/>
    <w:rsid w:val="00F456C3"/>
    <w:rsid w:val="00F45B00"/>
    <w:rsid w:val="00F45C42"/>
    <w:rsid w:val="00F46000"/>
    <w:rsid w:val="00F461DE"/>
    <w:rsid w:val="00F46341"/>
    <w:rsid w:val="00F4768E"/>
    <w:rsid w:val="00F47778"/>
    <w:rsid w:val="00F47E9A"/>
    <w:rsid w:val="00F50238"/>
    <w:rsid w:val="00F5052C"/>
    <w:rsid w:val="00F508F6"/>
    <w:rsid w:val="00F5111B"/>
    <w:rsid w:val="00F51C9E"/>
    <w:rsid w:val="00F52247"/>
    <w:rsid w:val="00F525AD"/>
    <w:rsid w:val="00F53935"/>
    <w:rsid w:val="00F54D7D"/>
    <w:rsid w:val="00F558C4"/>
    <w:rsid w:val="00F56869"/>
    <w:rsid w:val="00F56CCD"/>
    <w:rsid w:val="00F57BA4"/>
    <w:rsid w:val="00F6039D"/>
    <w:rsid w:val="00F6044B"/>
    <w:rsid w:val="00F607DB"/>
    <w:rsid w:val="00F64F84"/>
    <w:rsid w:val="00F656B5"/>
    <w:rsid w:val="00F66363"/>
    <w:rsid w:val="00F71909"/>
    <w:rsid w:val="00F7296A"/>
    <w:rsid w:val="00F72A26"/>
    <w:rsid w:val="00F73C40"/>
    <w:rsid w:val="00F73E95"/>
    <w:rsid w:val="00F74BCC"/>
    <w:rsid w:val="00F753E5"/>
    <w:rsid w:val="00F7564F"/>
    <w:rsid w:val="00F756FC"/>
    <w:rsid w:val="00F767B1"/>
    <w:rsid w:val="00F76984"/>
    <w:rsid w:val="00F80C8C"/>
    <w:rsid w:val="00F820E0"/>
    <w:rsid w:val="00F82C20"/>
    <w:rsid w:val="00F82EE7"/>
    <w:rsid w:val="00F830B9"/>
    <w:rsid w:val="00F83B74"/>
    <w:rsid w:val="00F85C66"/>
    <w:rsid w:val="00F85F5E"/>
    <w:rsid w:val="00F8627F"/>
    <w:rsid w:val="00F8720E"/>
    <w:rsid w:val="00F878B6"/>
    <w:rsid w:val="00F9123D"/>
    <w:rsid w:val="00F91C47"/>
    <w:rsid w:val="00F91E93"/>
    <w:rsid w:val="00F92568"/>
    <w:rsid w:val="00F92DC0"/>
    <w:rsid w:val="00F930A0"/>
    <w:rsid w:val="00F93468"/>
    <w:rsid w:val="00F93A97"/>
    <w:rsid w:val="00F94D8F"/>
    <w:rsid w:val="00F95392"/>
    <w:rsid w:val="00F9640F"/>
    <w:rsid w:val="00F96BF3"/>
    <w:rsid w:val="00F97FD9"/>
    <w:rsid w:val="00FA1AF7"/>
    <w:rsid w:val="00FA1DC4"/>
    <w:rsid w:val="00FA225A"/>
    <w:rsid w:val="00FA24E8"/>
    <w:rsid w:val="00FA2C92"/>
    <w:rsid w:val="00FA3920"/>
    <w:rsid w:val="00FA3C09"/>
    <w:rsid w:val="00FA44F0"/>
    <w:rsid w:val="00FA4710"/>
    <w:rsid w:val="00FA4C3F"/>
    <w:rsid w:val="00FA5A70"/>
    <w:rsid w:val="00FA7297"/>
    <w:rsid w:val="00FA7332"/>
    <w:rsid w:val="00FA7A0A"/>
    <w:rsid w:val="00FB034E"/>
    <w:rsid w:val="00FB0A1C"/>
    <w:rsid w:val="00FB149E"/>
    <w:rsid w:val="00FB3A21"/>
    <w:rsid w:val="00FB3FC3"/>
    <w:rsid w:val="00FB4804"/>
    <w:rsid w:val="00FB51E5"/>
    <w:rsid w:val="00FB64AD"/>
    <w:rsid w:val="00FB67F7"/>
    <w:rsid w:val="00FB7150"/>
    <w:rsid w:val="00FC0183"/>
    <w:rsid w:val="00FC09A1"/>
    <w:rsid w:val="00FC1CE0"/>
    <w:rsid w:val="00FC1E5F"/>
    <w:rsid w:val="00FC293C"/>
    <w:rsid w:val="00FC2B67"/>
    <w:rsid w:val="00FC30BA"/>
    <w:rsid w:val="00FC3771"/>
    <w:rsid w:val="00FC4B91"/>
    <w:rsid w:val="00FC60BA"/>
    <w:rsid w:val="00FC70A1"/>
    <w:rsid w:val="00FC782D"/>
    <w:rsid w:val="00FC78E4"/>
    <w:rsid w:val="00FD057A"/>
    <w:rsid w:val="00FD05FE"/>
    <w:rsid w:val="00FD2702"/>
    <w:rsid w:val="00FD308B"/>
    <w:rsid w:val="00FD329D"/>
    <w:rsid w:val="00FD3A19"/>
    <w:rsid w:val="00FD4808"/>
    <w:rsid w:val="00FD4B0C"/>
    <w:rsid w:val="00FD5A26"/>
    <w:rsid w:val="00FD6687"/>
    <w:rsid w:val="00FD706A"/>
    <w:rsid w:val="00FD7709"/>
    <w:rsid w:val="00FE013D"/>
    <w:rsid w:val="00FE1164"/>
    <w:rsid w:val="00FE1185"/>
    <w:rsid w:val="00FE1A30"/>
    <w:rsid w:val="00FE1BA4"/>
    <w:rsid w:val="00FE2A50"/>
    <w:rsid w:val="00FE4BD6"/>
    <w:rsid w:val="00FE4F45"/>
    <w:rsid w:val="00FE5853"/>
    <w:rsid w:val="00FE7F6F"/>
    <w:rsid w:val="00FF1003"/>
    <w:rsid w:val="00FF119A"/>
    <w:rsid w:val="00FF1568"/>
    <w:rsid w:val="00FF189A"/>
    <w:rsid w:val="00FF21E4"/>
    <w:rsid w:val="00FF2DCE"/>
    <w:rsid w:val="00FF3E99"/>
    <w:rsid w:val="00FF594C"/>
    <w:rsid w:val="00FF5AB6"/>
    <w:rsid w:val="00FF6748"/>
    <w:rsid w:val="00FF73C9"/>
    <w:rsid w:val="00FF7B12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8F16C"/>
  <w15:docId w15:val="{19240111-689F-40FB-9A15-1387FC25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FC5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PargrafodaLista"/>
    <w:link w:val="Ttulo1Char"/>
    <w:uiPriority w:val="99"/>
    <w:qFormat/>
    <w:rsid w:val="009622DF"/>
    <w:pPr>
      <w:keepNext/>
      <w:keepLines/>
      <w:numPr>
        <w:numId w:val="4"/>
      </w:numPr>
      <w:spacing w:after="24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PargrafodaLista"/>
    <w:link w:val="Ttulo2Char"/>
    <w:uiPriority w:val="9"/>
    <w:unhideWhenUsed/>
    <w:qFormat/>
    <w:rsid w:val="009622DF"/>
    <w:pPr>
      <w:keepNext/>
      <w:keepLines/>
      <w:numPr>
        <w:ilvl w:val="1"/>
        <w:numId w:val="4"/>
      </w:numPr>
      <w:tabs>
        <w:tab w:val="left" w:pos="567"/>
      </w:tabs>
      <w:spacing w:before="240" w:after="24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PargrafodaLista"/>
    <w:link w:val="Ttulo3Char"/>
    <w:uiPriority w:val="9"/>
    <w:unhideWhenUsed/>
    <w:qFormat/>
    <w:rsid w:val="009622DF"/>
    <w:pPr>
      <w:keepNext/>
      <w:keepLines/>
      <w:numPr>
        <w:ilvl w:val="2"/>
        <w:numId w:val="4"/>
      </w:numPr>
      <w:tabs>
        <w:tab w:val="left" w:pos="851"/>
      </w:tabs>
      <w:spacing w:before="240" w:after="24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22DF"/>
    <w:pPr>
      <w:keepNext/>
      <w:keepLines/>
      <w:numPr>
        <w:ilvl w:val="3"/>
        <w:numId w:val="1"/>
      </w:numPr>
      <w:spacing w:before="240" w:after="240" w:line="36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aliases w:val="Título ilustração"/>
    <w:basedOn w:val="Normal"/>
    <w:next w:val="PargrafodaLista"/>
    <w:link w:val="Ttulo5Char"/>
    <w:uiPriority w:val="9"/>
    <w:unhideWhenUsed/>
    <w:qFormat/>
    <w:rsid w:val="009622DF"/>
    <w:pPr>
      <w:keepNext/>
      <w:keepLines/>
      <w:tabs>
        <w:tab w:val="left" w:pos="1134"/>
      </w:tabs>
      <w:spacing w:before="240" w:after="60" w:line="300" w:lineRule="exact"/>
      <w:ind w:left="1134" w:hanging="1134"/>
      <w:outlineLvl w:val="4"/>
    </w:pPr>
    <w:rPr>
      <w:rFonts w:eastAsiaTheme="majorEastAsia" w:cstheme="majorBidi"/>
      <w:sz w:val="22"/>
    </w:rPr>
  </w:style>
  <w:style w:type="paragraph" w:styleId="Ttulo6">
    <w:name w:val="heading 6"/>
    <w:aliases w:val="Título Tabelas"/>
    <w:basedOn w:val="Normal"/>
    <w:next w:val="PargrafodaLista"/>
    <w:link w:val="Ttulo6Char"/>
    <w:unhideWhenUsed/>
    <w:qFormat/>
    <w:rsid w:val="009622DF"/>
    <w:pPr>
      <w:keepNext/>
      <w:keepLines/>
      <w:tabs>
        <w:tab w:val="left" w:pos="1134"/>
        <w:tab w:val="left" w:pos="1418"/>
        <w:tab w:val="left" w:pos="1701"/>
      </w:tabs>
      <w:spacing w:before="240" w:after="60" w:line="300" w:lineRule="exact"/>
      <w:ind w:left="1134" w:hanging="1134"/>
      <w:outlineLvl w:val="5"/>
    </w:pPr>
    <w:rPr>
      <w:rFonts w:eastAsiaTheme="majorEastAsia" w:cstheme="majorBidi"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rsid w:val="009622DF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622DF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9622DF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622DF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622D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622DF"/>
    <w:rPr>
      <w:rFonts w:ascii="Arial" w:eastAsiaTheme="majorEastAsia" w:hAnsi="Arial" w:cstheme="majorBidi"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9622DF"/>
    <w:rPr>
      <w:rFonts w:ascii="Arial" w:eastAsiaTheme="majorEastAsia" w:hAnsi="Arial" w:cstheme="majorBidi"/>
      <w:bCs/>
      <w:iCs/>
      <w:sz w:val="24"/>
    </w:rPr>
  </w:style>
  <w:style w:type="character" w:customStyle="1" w:styleId="Ttulo5Char">
    <w:name w:val="Título 5 Char"/>
    <w:aliases w:val="Título ilustração Char"/>
    <w:basedOn w:val="Fontepargpadro"/>
    <w:link w:val="Ttulo5"/>
    <w:uiPriority w:val="9"/>
    <w:rsid w:val="009622DF"/>
    <w:rPr>
      <w:rFonts w:ascii="Arial" w:eastAsiaTheme="majorEastAsia" w:hAnsi="Arial" w:cstheme="majorBidi"/>
    </w:rPr>
  </w:style>
  <w:style w:type="character" w:customStyle="1" w:styleId="Ttulo6Char">
    <w:name w:val="Título 6 Char"/>
    <w:aliases w:val="Título Tabelas Char"/>
    <w:basedOn w:val="Fontepargpadro"/>
    <w:link w:val="Ttulo6"/>
    <w:rsid w:val="009622DF"/>
    <w:rPr>
      <w:rFonts w:ascii="Arial" w:eastAsiaTheme="majorEastAsia" w:hAnsi="Arial" w:cstheme="majorBidi"/>
      <w:iCs/>
    </w:rPr>
  </w:style>
  <w:style w:type="character" w:customStyle="1" w:styleId="Ttulo7Char">
    <w:name w:val="Título 7 Char"/>
    <w:basedOn w:val="Fontepargpadro"/>
    <w:link w:val="Ttulo7"/>
    <w:uiPriority w:val="9"/>
    <w:rsid w:val="0048039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4803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4803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803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039D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4803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039D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03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03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9832B5"/>
    <w:pPr>
      <w:tabs>
        <w:tab w:val="left" w:pos="851"/>
      </w:tabs>
      <w:spacing w:line="360" w:lineRule="auto"/>
      <w:ind w:firstLine="1134"/>
    </w:pPr>
  </w:style>
  <w:style w:type="paragraph" w:styleId="Citao">
    <w:name w:val="Quote"/>
    <w:basedOn w:val="Normal"/>
    <w:next w:val="Normal"/>
    <w:link w:val="CitaoChar"/>
    <w:uiPriority w:val="29"/>
    <w:rsid w:val="00A17934"/>
    <w:pPr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17934"/>
    <w:rPr>
      <w:rFonts w:ascii="Arial" w:hAnsi="Arial"/>
      <w:iCs/>
      <w:sz w:val="20"/>
    </w:rPr>
  </w:style>
  <w:style w:type="paragraph" w:styleId="Ttulo">
    <w:name w:val="Title"/>
    <w:aliases w:val="Fonte"/>
    <w:basedOn w:val="Normal"/>
    <w:next w:val="Normal"/>
    <w:link w:val="TtuloChar"/>
    <w:uiPriority w:val="10"/>
    <w:rsid w:val="005626FE"/>
    <w:pPr>
      <w:pBdr>
        <w:bottom w:val="single" w:sz="8" w:space="4" w:color="4F81BD" w:themeColor="accent1"/>
      </w:pBdr>
      <w:spacing w:after="240" w:line="360" w:lineRule="auto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TtuloChar">
    <w:name w:val="Título Char"/>
    <w:aliases w:val="Fonte Char"/>
    <w:basedOn w:val="Fontepargpadro"/>
    <w:link w:val="Ttulo"/>
    <w:uiPriority w:val="10"/>
    <w:rsid w:val="005626FE"/>
    <w:rPr>
      <w:rFonts w:ascii="Arial" w:eastAsiaTheme="majorEastAsia" w:hAnsi="Arial" w:cstheme="majorBidi"/>
      <w:spacing w:val="5"/>
      <w:kern w:val="28"/>
      <w:szCs w:val="52"/>
    </w:rPr>
  </w:style>
  <w:style w:type="paragraph" w:styleId="Subttulo">
    <w:name w:val="Subtitle"/>
    <w:basedOn w:val="Normal"/>
    <w:next w:val="Normal"/>
    <w:link w:val="SubttuloChar"/>
    <w:uiPriority w:val="11"/>
    <w:rsid w:val="005626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626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aliases w:val="Alínea título,Gráf.,Tabela"/>
    <w:link w:val="SemEspaamentoChar"/>
    <w:uiPriority w:val="1"/>
    <w:rsid w:val="00B25854"/>
    <w:pPr>
      <w:spacing w:after="0" w:line="240" w:lineRule="auto"/>
    </w:pPr>
    <w:rPr>
      <w:rFonts w:ascii="Arial" w:hAnsi="Arial"/>
    </w:rPr>
  </w:style>
  <w:style w:type="paragraph" w:customStyle="1" w:styleId="Alnea">
    <w:name w:val="Alínea"/>
    <w:basedOn w:val="SemEspaamento"/>
    <w:link w:val="AlneaChar"/>
    <w:qFormat/>
    <w:rsid w:val="00C34D69"/>
    <w:pPr>
      <w:numPr>
        <w:numId w:val="5"/>
      </w:numPr>
      <w:tabs>
        <w:tab w:val="left" w:pos="284"/>
      </w:tabs>
      <w:spacing w:before="120" w:after="120" w:line="360" w:lineRule="auto"/>
      <w:ind w:left="0" w:firstLine="1134"/>
      <w:jc w:val="both"/>
    </w:pPr>
    <w:rPr>
      <w:sz w:val="24"/>
    </w:rPr>
  </w:style>
  <w:style w:type="paragraph" w:customStyle="1" w:styleId="NotadeRodap">
    <w:name w:val="Nota de Rodapé"/>
    <w:basedOn w:val="Normal"/>
    <w:link w:val="NotadeRodapChar"/>
    <w:qFormat/>
    <w:rsid w:val="009832B5"/>
    <w:pPr>
      <w:tabs>
        <w:tab w:val="left" w:pos="284"/>
      </w:tabs>
      <w:spacing w:before="60"/>
    </w:pPr>
    <w:rPr>
      <w:sz w:val="20"/>
      <w:szCs w:val="18"/>
    </w:rPr>
  </w:style>
  <w:style w:type="character" w:customStyle="1" w:styleId="SemEspaamentoChar">
    <w:name w:val="Sem Espaçamento Char"/>
    <w:aliases w:val="Alínea título Char,Gráf. Char,Tabela Char"/>
    <w:basedOn w:val="Fontepargpadro"/>
    <w:link w:val="SemEspaamento"/>
    <w:uiPriority w:val="1"/>
    <w:rsid w:val="00B25854"/>
    <w:rPr>
      <w:rFonts w:ascii="Arial" w:hAnsi="Arial"/>
    </w:rPr>
  </w:style>
  <w:style w:type="character" w:customStyle="1" w:styleId="AlneaChar">
    <w:name w:val="Alínea Char"/>
    <w:basedOn w:val="SemEspaamentoChar"/>
    <w:link w:val="Alnea"/>
    <w:rsid w:val="00C34D69"/>
    <w:rPr>
      <w:rFonts w:ascii="Arial" w:hAnsi="Arial"/>
      <w:sz w:val="24"/>
    </w:rPr>
  </w:style>
  <w:style w:type="paragraph" w:customStyle="1" w:styleId="Fonteilustrao">
    <w:name w:val="Fonte ilustração"/>
    <w:basedOn w:val="Ttulo6"/>
    <w:link w:val="FonteilustraoChar"/>
    <w:qFormat/>
    <w:rsid w:val="00A6505F"/>
    <w:pPr>
      <w:tabs>
        <w:tab w:val="clear" w:pos="1134"/>
        <w:tab w:val="clear" w:pos="1418"/>
        <w:tab w:val="clear" w:pos="1701"/>
        <w:tab w:val="left" w:pos="680"/>
      </w:tabs>
      <w:spacing w:before="60" w:line="240" w:lineRule="auto"/>
      <w:ind w:left="680" w:hanging="680"/>
      <w:outlineLvl w:val="9"/>
    </w:pPr>
    <w:rPr>
      <w:szCs w:val="20"/>
    </w:rPr>
  </w:style>
  <w:style w:type="character" w:customStyle="1" w:styleId="NotadeRodapChar">
    <w:name w:val="Nota de Rodapé Char"/>
    <w:basedOn w:val="AlneaChar"/>
    <w:link w:val="NotadeRodap"/>
    <w:rsid w:val="009832B5"/>
    <w:rPr>
      <w:rFonts w:ascii="Arial" w:hAnsi="Arial"/>
      <w:sz w:val="20"/>
      <w:szCs w:val="18"/>
    </w:rPr>
  </w:style>
  <w:style w:type="paragraph" w:customStyle="1" w:styleId="Fonteilustcomdadosbsicos">
    <w:name w:val="Fonte ilust com dados básicos"/>
    <w:basedOn w:val="Fonteilustrao"/>
    <w:link w:val="FonteilustcomdadosbsicosChar"/>
    <w:qFormat/>
    <w:rsid w:val="00A6505F"/>
    <w:pPr>
      <w:tabs>
        <w:tab w:val="left" w:pos="2268"/>
      </w:tabs>
      <w:ind w:left="2268" w:hanging="2268"/>
    </w:pPr>
  </w:style>
  <w:style w:type="character" w:customStyle="1" w:styleId="FonteilustraoChar">
    <w:name w:val="Fonte ilustração Char"/>
    <w:basedOn w:val="Ttulo6Char"/>
    <w:link w:val="Fonteilustrao"/>
    <w:rsid w:val="00A6505F"/>
    <w:rPr>
      <w:rFonts w:ascii="Arial" w:eastAsiaTheme="majorEastAsia" w:hAnsi="Arial" w:cstheme="majorBidi"/>
      <w:iCs/>
      <w:szCs w:val="20"/>
    </w:rPr>
  </w:style>
  <w:style w:type="paragraph" w:customStyle="1" w:styleId="SubalneaouMarcador">
    <w:name w:val="Sub alínea ou Marcador"/>
    <w:basedOn w:val="PargrafodaLista"/>
    <w:link w:val="SubalneaouMarcadorChar"/>
    <w:qFormat/>
    <w:rsid w:val="009622DF"/>
    <w:pPr>
      <w:numPr>
        <w:numId w:val="2"/>
      </w:numPr>
      <w:tabs>
        <w:tab w:val="left" w:pos="284"/>
        <w:tab w:val="left" w:pos="1701"/>
      </w:tabs>
      <w:ind w:left="0" w:firstLine="1418"/>
    </w:pPr>
  </w:style>
  <w:style w:type="character" w:customStyle="1" w:styleId="FonteilustcomdadosbsicosChar">
    <w:name w:val="Fonte ilust com dados básicos Char"/>
    <w:basedOn w:val="FonteilustraoChar"/>
    <w:link w:val="Fonteilustcomdadosbsicos"/>
    <w:rsid w:val="00A6505F"/>
    <w:rPr>
      <w:rFonts w:ascii="Arial" w:eastAsiaTheme="majorEastAsia" w:hAnsi="Arial" w:cstheme="majorBidi"/>
      <w:iCs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832B5"/>
    <w:rPr>
      <w:rFonts w:ascii="Arial" w:hAnsi="Arial"/>
      <w:sz w:val="24"/>
    </w:rPr>
  </w:style>
  <w:style w:type="character" w:customStyle="1" w:styleId="SubalneaouMarcadorChar">
    <w:name w:val="Sub alínea ou Marcador Char"/>
    <w:basedOn w:val="PargrafodaListaChar"/>
    <w:link w:val="SubalneaouMarcador"/>
    <w:rsid w:val="009622DF"/>
    <w:rPr>
      <w:rFonts w:ascii="Arial" w:hAnsi="Arial"/>
      <w:sz w:val="24"/>
    </w:rPr>
  </w:style>
  <w:style w:type="paragraph" w:customStyle="1" w:styleId="Legendafoto">
    <w:name w:val="Legenda foto"/>
    <w:basedOn w:val="Normal"/>
    <w:next w:val="PargrafodaLista"/>
    <w:link w:val="LegendafotoChar"/>
    <w:qFormat/>
    <w:rsid w:val="004106D9"/>
    <w:pPr>
      <w:spacing w:before="120" w:after="120"/>
    </w:pPr>
    <w:rPr>
      <w:sz w:val="22"/>
    </w:rPr>
  </w:style>
  <w:style w:type="paragraph" w:customStyle="1" w:styleId="Citaolonga">
    <w:name w:val="Citação longa"/>
    <w:basedOn w:val="Normal"/>
    <w:next w:val="PargrafodaLista"/>
    <w:link w:val="CitaolongaChar"/>
    <w:qFormat/>
    <w:rsid w:val="00C6218B"/>
    <w:pPr>
      <w:tabs>
        <w:tab w:val="left" w:pos="851"/>
      </w:tabs>
      <w:spacing w:before="120" w:after="120"/>
      <w:ind w:left="2268"/>
    </w:pPr>
    <w:rPr>
      <w:sz w:val="22"/>
    </w:rPr>
  </w:style>
  <w:style w:type="character" w:customStyle="1" w:styleId="LegendafotoChar">
    <w:name w:val="Legenda foto Char"/>
    <w:basedOn w:val="PargrafodaListaChar"/>
    <w:link w:val="Legendafoto"/>
    <w:rsid w:val="004106D9"/>
    <w:rPr>
      <w:rFonts w:ascii="Arial" w:hAnsi="Arial"/>
      <w:sz w:val="24"/>
    </w:rPr>
  </w:style>
  <w:style w:type="character" w:customStyle="1" w:styleId="CitaolongaChar">
    <w:name w:val="Citação longa Char"/>
    <w:basedOn w:val="LegendafotoChar"/>
    <w:link w:val="Citaolonga"/>
    <w:rsid w:val="00C6218B"/>
    <w:rPr>
      <w:rFonts w:ascii="Arial" w:hAnsi="Arial"/>
      <w:sz w:val="24"/>
    </w:rPr>
  </w:style>
  <w:style w:type="paragraph" w:customStyle="1" w:styleId="TtuloFigura">
    <w:name w:val="Título Figura"/>
    <w:basedOn w:val="Ttulo6"/>
    <w:qFormat/>
    <w:rsid w:val="009622DF"/>
  </w:style>
  <w:style w:type="paragraph" w:customStyle="1" w:styleId="TtuloGrfico">
    <w:name w:val="Título Gráfico"/>
    <w:basedOn w:val="TtuloFigura"/>
    <w:uiPriority w:val="99"/>
    <w:qFormat/>
    <w:rsid w:val="009622DF"/>
  </w:style>
  <w:style w:type="paragraph" w:customStyle="1" w:styleId="TtuloMapa">
    <w:name w:val="Título Mapa"/>
    <w:basedOn w:val="TtuloGrfico"/>
    <w:qFormat/>
    <w:rsid w:val="009622DF"/>
  </w:style>
  <w:style w:type="paragraph" w:customStyle="1" w:styleId="TtuloQuadro">
    <w:name w:val="Título Quadro"/>
    <w:basedOn w:val="TtuloFigura"/>
    <w:qFormat/>
    <w:rsid w:val="009622DF"/>
  </w:style>
  <w:style w:type="character" w:styleId="Hyperlink">
    <w:name w:val="Hyperlink"/>
    <w:basedOn w:val="Fontepargpadro"/>
    <w:uiPriority w:val="99"/>
    <w:rsid w:val="00EF37D1"/>
    <w:rPr>
      <w:rFonts w:cs="Times New Roman"/>
      <w:color w:val="0000FF"/>
      <w:u w:val="single"/>
    </w:rPr>
  </w:style>
  <w:style w:type="table" w:styleId="Tabelacomgrade">
    <w:name w:val="Table Grid"/>
    <w:basedOn w:val="Tabelanormal"/>
    <w:rsid w:val="00EF37D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sGerais">
    <w:name w:val="Títulos Gerais"/>
    <w:basedOn w:val="Normal"/>
    <w:link w:val="TtulosGeraisChar"/>
    <w:uiPriority w:val="99"/>
    <w:rsid w:val="00380A10"/>
    <w:pPr>
      <w:spacing w:line="360" w:lineRule="auto"/>
      <w:jc w:val="center"/>
    </w:pPr>
    <w:rPr>
      <w:rFonts w:eastAsia="Calibri" w:cs="Arial"/>
      <w:b/>
      <w:caps/>
      <w:sz w:val="22"/>
      <w:szCs w:val="24"/>
    </w:rPr>
  </w:style>
  <w:style w:type="character" w:customStyle="1" w:styleId="TtulosGeraisChar">
    <w:name w:val="Títulos Gerais Char"/>
    <w:basedOn w:val="Fontepargpadro"/>
    <w:link w:val="TtulosGerais"/>
    <w:uiPriority w:val="99"/>
    <w:locked/>
    <w:rsid w:val="00380A10"/>
    <w:rPr>
      <w:rFonts w:ascii="Arial" w:eastAsia="Calibri" w:hAnsi="Arial" w:cs="Arial"/>
      <w:b/>
      <w:caps/>
      <w:szCs w:val="24"/>
    </w:rPr>
  </w:style>
  <w:style w:type="paragraph" w:customStyle="1" w:styleId="Texto">
    <w:name w:val="Texto"/>
    <w:basedOn w:val="Normal"/>
    <w:link w:val="TextoChar"/>
    <w:uiPriority w:val="99"/>
    <w:rsid w:val="00380A10"/>
    <w:pPr>
      <w:spacing w:line="360" w:lineRule="auto"/>
      <w:ind w:firstLine="1418"/>
    </w:pPr>
    <w:rPr>
      <w:rFonts w:eastAsia="Calibri" w:cs="Arial"/>
      <w:sz w:val="22"/>
      <w:szCs w:val="24"/>
    </w:rPr>
  </w:style>
  <w:style w:type="character" w:customStyle="1" w:styleId="TextoChar">
    <w:name w:val="Texto Char"/>
    <w:basedOn w:val="Fontepargpadro"/>
    <w:link w:val="Texto"/>
    <w:uiPriority w:val="99"/>
    <w:locked/>
    <w:rsid w:val="00380A10"/>
    <w:rPr>
      <w:rFonts w:ascii="Arial" w:eastAsia="Calibri" w:hAnsi="Arial" w:cs="Arial"/>
      <w:szCs w:val="24"/>
    </w:rPr>
  </w:style>
  <w:style w:type="paragraph" w:customStyle="1" w:styleId="Referncias">
    <w:name w:val="Referências"/>
    <w:basedOn w:val="Normal"/>
    <w:rsid w:val="00EA51A5"/>
    <w:rPr>
      <w:rFonts w:ascii="Arial Narrow" w:eastAsia="Times New Roman" w:hAnsi="Arial Narrow" w:cs="Times New Roman"/>
      <w:sz w:val="2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rsid w:val="00F51C9E"/>
    <w:pPr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aliases w:val="Lista de Gráficos e Tabelas"/>
    <w:basedOn w:val="Normal"/>
    <w:next w:val="Normal"/>
    <w:autoRedefine/>
    <w:uiPriority w:val="39"/>
    <w:unhideWhenUsed/>
    <w:rsid w:val="001A691C"/>
    <w:pPr>
      <w:tabs>
        <w:tab w:val="left" w:pos="851"/>
        <w:tab w:val="right" w:leader="dot" w:pos="9061"/>
      </w:tabs>
      <w:spacing w:line="360" w:lineRule="auto"/>
      <w:ind w:left="851" w:hanging="851"/>
    </w:pPr>
  </w:style>
  <w:style w:type="paragraph" w:customStyle="1" w:styleId="Referncia">
    <w:name w:val="Referência"/>
    <w:basedOn w:val="Normal"/>
    <w:link w:val="RefernciaChar"/>
    <w:qFormat/>
    <w:rsid w:val="00977B8C"/>
    <w:pPr>
      <w:spacing w:after="240"/>
      <w:jc w:val="left"/>
    </w:pPr>
    <w:rPr>
      <w:rFonts w:cs="Arial"/>
    </w:rPr>
  </w:style>
  <w:style w:type="character" w:customStyle="1" w:styleId="RefernciaChar">
    <w:name w:val="Referência Char"/>
    <w:basedOn w:val="Fontepargpadro"/>
    <w:link w:val="Referncia"/>
    <w:rsid w:val="00977B8C"/>
    <w:rPr>
      <w:rFonts w:ascii="Arial" w:hAnsi="Arial" w:cs="Arial"/>
      <w:sz w:val="24"/>
    </w:rPr>
  </w:style>
  <w:style w:type="character" w:customStyle="1" w:styleId="FJP-CorpoTextoChar">
    <w:name w:val="FJP-Corpo Texto Char"/>
    <w:link w:val="FJP-CorpoTexto"/>
    <w:locked/>
    <w:rsid w:val="000B46E7"/>
    <w:rPr>
      <w:rFonts w:ascii="Calibri" w:hAnsi="Calibri"/>
      <w:szCs w:val="20"/>
    </w:rPr>
  </w:style>
  <w:style w:type="paragraph" w:customStyle="1" w:styleId="FJP-CorpoTexto">
    <w:name w:val="FJP-Corpo Texto"/>
    <w:basedOn w:val="NormalWeb"/>
    <w:link w:val="FJP-CorpoTextoChar"/>
    <w:rsid w:val="000B46E7"/>
    <w:pPr>
      <w:spacing w:before="180" w:after="180" w:line="360" w:lineRule="auto"/>
    </w:pPr>
    <w:rPr>
      <w:rFonts w:ascii="Calibri" w:hAnsi="Calibri" w:cstheme="minorBidi"/>
      <w:sz w:val="22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0B46E7"/>
    <w:rPr>
      <w:rFonts w:ascii="Times New Roman" w:hAnsi="Times New Roman" w:cs="Times New Roman"/>
      <w:szCs w:val="24"/>
    </w:rPr>
  </w:style>
  <w:style w:type="paragraph" w:customStyle="1" w:styleId="FJP-Fonte">
    <w:name w:val="FJP-Fonte"/>
    <w:basedOn w:val="Normal"/>
    <w:link w:val="FJP-FonteChar"/>
    <w:rsid w:val="000B46E7"/>
    <w:pPr>
      <w:autoSpaceDE w:val="0"/>
      <w:autoSpaceDN w:val="0"/>
      <w:adjustRightInd w:val="0"/>
      <w:spacing w:after="120"/>
      <w:ind w:left="567" w:hanging="567"/>
    </w:pPr>
    <w:rPr>
      <w:rFonts w:ascii="Calibri" w:eastAsiaTheme="majorEastAsia" w:hAnsi="Calibri" w:cs="Times New Roman"/>
      <w:sz w:val="16"/>
      <w:szCs w:val="16"/>
      <w:lang w:eastAsia="pt-BR"/>
    </w:rPr>
  </w:style>
  <w:style w:type="character" w:customStyle="1" w:styleId="FJP-FonteChar">
    <w:name w:val="FJP-Fonte Char"/>
    <w:link w:val="FJP-Fonte"/>
    <w:rsid w:val="000B46E7"/>
    <w:rPr>
      <w:rFonts w:ascii="Calibri" w:eastAsiaTheme="majorEastAsia" w:hAnsi="Calibri" w:cs="Times New Roman"/>
      <w:sz w:val="16"/>
      <w:szCs w:val="16"/>
      <w:lang w:eastAsia="pt-BR"/>
    </w:rPr>
  </w:style>
  <w:style w:type="paragraph" w:customStyle="1" w:styleId="FJP-Grf-T">
    <w:name w:val="FJP-Gráf-T"/>
    <w:basedOn w:val="Normal"/>
    <w:link w:val="FJP-Grf-TChar"/>
    <w:rsid w:val="000B46E7"/>
    <w:pPr>
      <w:autoSpaceDE w:val="0"/>
      <w:autoSpaceDN w:val="0"/>
      <w:adjustRightInd w:val="0"/>
      <w:spacing w:before="240" w:after="120"/>
      <w:ind w:left="1134" w:hanging="1134"/>
    </w:pPr>
    <w:rPr>
      <w:rFonts w:ascii="Calibri" w:eastAsiaTheme="majorEastAsia" w:hAnsi="Calibri" w:cs="Times New Roman"/>
      <w:sz w:val="22"/>
      <w:szCs w:val="14"/>
      <w:lang w:eastAsia="pt-BR"/>
    </w:rPr>
  </w:style>
  <w:style w:type="character" w:customStyle="1" w:styleId="FJP-Grf-TChar">
    <w:name w:val="FJP-Gráf-T Char"/>
    <w:link w:val="FJP-Grf-T"/>
    <w:rsid w:val="000B46E7"/>
    <w:rPr>
      <w:rFonts w:ascii="Calibri" w:eastAsiaTheme="majorEastAsia" w:hAnsi="Calibri" w:cs="Times New Roman"/>
      <w:szCs w:val="14"/>
      <w:lang w:eastAsia="pt-BR"/>
    </w:rPr>
  </w:style>
  <w:style w:type="paragraph" w:styleId="Textodenotaderodap">
    <w:name w:val="footnote text"/>
    <w:aliases w:val="Nota de rodapé"/>
    <w:basedOn w:val="Normal"/>
    <w:link w:val="TextodenotaderodapChar"/>
    <w:rsid w:val="005C5E96"/>
    <w:pPr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aliases w:val="Nota de rodapé Char"/>
    <w:basedOn w:val="Fontepargpadro"/>
    <w:link w:val="Textodenotaderodap"/>
    <w:rsid w:val="005C5E9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5C5E96"/>
    <w:rPr>
      <w:rFonts w:cs="Times New Roman"/>
      <w:vertAlign w:val="superscript"/>
    </w:rPr>
  </w:style>
  <w:style w:type="paragraph" w:styleId="Corpodetexto2">
    <w:name w:val="Body Text 2"/>
    <w:basedOn w:val="Normal"/>
    <w:link w:val="Corpodetexto2Char"/>
    <w:uiPriority w:val="99"/>
    <w:rsid w:val="005C5E96"/>
    <w:pPr>
      <w:spacing w:line="360" w:lineRule="auto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C5E96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rsid w:val="005C5E96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5C5E96"/>
    <w:pPr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C5E9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5C5E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5E9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pagetext3">
    <w:name w:val="pagetext3"/>
    <w:basedOn w:val="Fontepargpadro"/>
    <w:uiPriority w:val="99"/>
    <w:rsid w:val="005C5E96"/>
    <w:rPr>
      <w:rFonts w:cs="Times New Roman"/>
    </w:rPr>
  </w:style>
  <w:style w:type="character" w:customStyle="1" w:styleId="linkpreto">
    <w:name w:val="linkpreto"/>
    <w:basedOn w:val="Fontepargpadro"/>
    <w:uiPriority w:val="99"/>
    <w:rsid w:val="005C5E96"/>
    <w:rPr>
      <w:rFonts w:cs="Times New Roman"/>
    </w:rPr>
  </w:style>
  <w:style w:type="character" w:customStyle="1" w:styleId="apple-style-span">
    <w:name w:val="apple-style-span"/>
    <w:basedOn w:val="Fontepargpadro"/>
    <w:uiPriority w:val="99"/>
    <w:rsid w:val="005C5E96"/>
    <w:rPr>
      <w:rFonts w:cs="Times New Roman"/>
    </w:rPr>
  </w:style>
  <w:style w:type="character" w:styleId="nfase">
    <w:name w:val="Emphasis"/>
    <w:basedOn w:val="Fontepargpadro"/>
    <w:uiPriority w:val="20"/>
    <w:rsid w:val="005C5E96"/>
    <w:rPr>
      <w:rFonts w:cs="Times New Roman"/>
      <w:i/>
    </w:rPr>
  </w:style>
  <w:style w:type="character" w:customStyle="1" w:styleId="il">
    <w:name w:val="il"/>
    <w:basedOn w:val="Fontepargpadro"/>
    <w:uiPriority w:val="99"/>
    <w:rsid w:val="005C5E96"/>
    <w:rPr>
      <w:rFonts w:cs="Times New Roman"/>
    </w:rPr>
  </w:style>
  <w:style w:type="character" w:customStyle="1" w:styleId="highlightedsearchterm">
    <w:name w:val="highlightedsearchterm"/>
    <w:basedOn w:val="Fontepargpadro"/>
    <w:uiPriority w:val="99"/>
    <w:rsid w:val="005C5E96"/>
    <w:rPr>
      <w:rFonts w:cs="Times New Roman"/>
    </w:rPr>
  </w:style>
  <w:style w:type="character" w:customStyle="1" w:styleId="NormalWebChar">
    <w:name w:val="Normal (Web) Char"/>
    <w:basedOn w:val="Fontepargpadro"/>
    <w:link w:val="NormalWeb"/>
    <w:uiPriority w:val="99"/>
    <w:rsid w:val="005C5E96"/>
    <w:rPr>
      <w:rFonts w:ascii="Times New Roman" w:hAnsi="Times New Roman" w:cs="Times New Roman"/>
      <w:sz w:val="24"/>
      <w:szCs w:val="24"/>
    </w:rPr>
  </w:style>
  <w:style w:type="paragraph" w:customStyle="1" w:styleId="Estilo12">
    <w:name w:val="Estilo12"/>
    <w:basedOn w:val="Ttulo1"/>
    <w:autoRedefine/>
    <w:uiPriority w:val="99"/>
    <w:rsid w:val="005C5E96"/>
    <w:pPr>
      <w:keepLines w:val="0"/>
      <w:widowControl w:val="0"/>
      <w:numPr>
        <w:numId w:val="0"/>
      </w:numPr>
      <w:spacing w:before="360" w:after="0" w:line="360" w:lineRule="auto"/>
    </w:pPr>
    <w:rPr>
      <w:rFonts w:ascii="Times New Roman" w:eastAsia="Times New Roman" w:hAnsi="Times New Roman" w:cs="Times New Roman"/>
      <w:bCs w:val="0"/>
      <w:caps w:val="0"/>
      <w:color w:val="000000"/>
      <w:szCs w:val="24"/>
      <w:lang w:eastAsia="pt-BR"/>
    </w:rPr>
  </w:style>
  <w:style w:type="paragraph" w:customStyle="1" w:styleId="fnt2color04innertop15">
    <w:name w:val="fnt2 color_04 innertop15"/>
    <w:basedOn w:val="Normal"/>
    <w:uiPriority w:val="99"/>
    <w:rsid w:val="005C5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tcont">
    <w:name w:val="notcont"/>
    <w:basedOn w:val="Fontepargpadro"/>
    <w:uiPriority w:val="99"/>
    <w:rsid w:val="005C5E96"/>
    <w:rPr>
      <w:rFonts w:cs="Times New Roman"/>
    </w:rPr>
  </w:style>
  <w:style w:type="paragraph" w:customStyle="1" w:styleId="notcont1">
    <w:name w:val="notcont1"/>
    <w:basedOn w:val="Normal"/>
    <w:uiPriority w:val="99"/>
    <w:rsid w:val="005C5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Default">
    <w:name w:val="Default"/>
    <w:rsid w:val="005C5E9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rsid w:val="005C5E96"/>
    <w:rPr>
      <w:rFonts w:cs="Times New Roman"/>
      <w:b/>
    </w:rPr>
  </w:style>
  <w:style w:type="paragraph" w:customStyle="1" w:styleId="copyright">
    <w:name w:val="copyright"/>
    <w:basedOn w:val="Normal"/>
    <w:uiPriority w:val="99"/>
    <w:rsid w:val="005C5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rsid w:val="005C5E96"/>
    <w:pPr>
      <w:spacing w:after="12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5C5E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semiHidden/>
    <w:rsid w:val="005C5E96"/>
    <w:pPr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5C5E9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semiHidden/>
    <w:rsid w:val="005C5E96"/>
    <w:rPr>
      <w:rFonts w:cs="Times New Roman"/>
      <w:vertAlign w:val="superscript"/>
    </w:rPr>
  </w:style>
  <w:style w:type="paragraph" w:customStyle="1" w:styleId="Ttuloparasumrio">
    <w:name w:val="Título para sumário"/>
    <w:basedOn w:val="Ttulo1"/>
    <w:uiPriority w:val="99"/>
    <w:rsid w:val="005C5E96"/>
    <w:pPr>
      <w:keepLines w:val="0"/>
      <w:numPr>
        <w:numId w:val="0"/>
      </w:numPr>
      <w:spacing w:before="240" w:after="60"/>
      <w:jc w:val="right"/>
    </w:pPr>
    <w:rPr>
      <w:rFonts w:ascii="Trebuchet MS" w:eastAsia="Times New Roman" w:hAnsi="Trebuchet MS" w:cs="Arial"/>
      <w:caps w:val="0"/>
      <w:kern w:val="32"/>
      <w:sz w:val="28"/>
      <w:szCs w:val="32"/>
      <w:lang w:eastAsia="pt-BR"/>
    </w:rPr>
  </w:style>
  <w:style w:type="paragraph" w:customStyle="1" w:styleId="EstiloTtuloparasumrioesquerda">
    <w:name w:val="Estilo Título para sumário + À esquerda"/>
    <w:basedOn w:val="Ttuloparasumrio"/>
    <w:uiPriority w:val="99"/>
    <w:rsid w:val="005C5E96"/>
    <w:pPr>
      <w:jc w:val="left"/>
    </w:pPr>
    <w:rPr>
      <w:rFonts w:cs="Times New Roman"/>
      <w:sz w:val="32"/>
      <w:szCs w:val="20"/>
    </w:rPr>
  </w:style>
  <w:style w:type="character" w:styleId="Nmerodepgina">
    <w:name w:val="page number"/>
    <w:basedOn w:val="Fontepargpadro"/>
    <w:rsid w:val="005C5E96"/>
    <w:rPr>
      <w:rFonts w:cs="Times New Roman"/>
    </w:rPr>
  </w:style>
  <w:style w:type="character" w:styleId="HiperlinkVisitado">
    <w:name w:val="FollowedHyperlink"/>
    <w:basedOn w:val="Fontepargpadro"/>
    <w:uiPriority w:val="99"/>
    <w:rsid w:val="005C5E96"/>
    <w:rPr>
      <w:rFonts w:cs="Times New Roman"/>
      <w:color w:val="800080"/>
      <w:u w:val="single"/>
    </w:rPr>
  </w:style>
  <w:style w:type="paragraph" w:customStyle="1" w:styleId="ListadeGrficos">
    <w:name w:val="Lista de Gráficos"/>
    <w:basedOn w:val="Normal"/>
    <w:link w:val="ListadeGrficosChar"/>
    <w:rsid w:val="005C5E96"/>
    <w:pPr>
      <w:autoSpaceDE w:val="0"/>
      <w:autoSpaceDN w:val="0"/>
      <w:adjustRightInd w:val="0"/>
      <w:spacing w:line="360" w:lineRule="auto"/>
      <w:jc w:val="center"/>
    </w:pPr>
    <w:rPr>
      <w:rFonts w:ascii="Trebuchet MS" w:eastAsia="Times New Roman" w:hAnsi="Trebuchet MS" w:cs="Arial"/>
      <w:color w:val="000000"/>
      <w:sz w:val="20"/>
      <w:szCs w:val="20"/>
      <w:lang w:eastAsia="pt-BR"/>
    </w:rPr>
  </w:style>
  <w:style w:type="character" w:customStyle="1" w:styleId="ListadeGrficosChar">
    <w:name w:val="Lista de Gráficos Char"/>
    <w:basedOn w:val="Fontepargpadro"/>
    <w:link w:val="ListadeGrficos"/>
    <w:rsid w:val="005C5E96"/>
    <w:rPr>
      <w:rFonts w:ascii="Trebuchet MS" w:eastAsia="Times New Roman" w:hAnsi="Trebuchet MS" w:cs="Arial"/>
      <w:color w:val="000000"/>
      <w:sz w:val="20"/>
      <w:szCs w:val="20"/>
      <w:lang w:eastAsia="pt-BR"/>
    </w:rPr>
  </w:style>
  <w:style w:type="paragraph" w:customStyle="1" w:styleId="ListadeTabelas">
    <w:name w:val="Lista de Tabelas"/>
    <w:basedOn w:val="Normal"/>
    <w:rsid w:val="005C5E96"/>
    <w:pPr>
      <w:autoSpaceDE w:val="0"/>
      <w:autoSpaceDN w:val="0"/>
      <w:adjustRightInd w:val="0"/>
      <w:spacing w:line="360" w:lineRule="auto"/>
      <w:jc w:val="center"/>
    </w:pPr>
    <w:rPr>
      <w:rFonts w:ascii="Trebuchet MS" w:eastAsia="Times New Roman" w:hAnsi="Trebuchet MS" w:cs="Arial"/>
      <w:color w:val="000000"/>
      <w:sz w:val="20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rsid w:val="005C5E96"/>
    <w:pPr>
      <w:spacing w:line="360" w:lineRule="auto"/>
      <w:ind w:left="227" w:right="227" w:hanging="227"/>
      <w:jc w:val="left"/>
    </w:pPr>
    <w:rPr>
      <w:rFonts w:ascii="Trebuchet MS" w:eastAsia="Times New Roman" w:hAnsi="Trebuchet MS" w:cs="Times New Roman"/>
      <w:sz w:val="20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A70569"/>
    <w:pPr>
      <w:tabs>
        <w:tab w:val="right" w:leader="dot" w:pos="9071"/>
      </w:tabs>
      <w:spacing w:line="360" w:lineRule="auto"/>
      <w:ind w:left="868" w:hanging="868"/>
    </w:pPr>
    <w:rPr>
      <w:rFonts w:asciiTheme="minorHAnsi" w:eastAsia="Times New Roman" w:hAnsiTheme="minorHAnsi" w:cs="Times New Roman"/>
      <w:noProof/>
      <w:sz w:val="22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C5E96"/>
    <w:pPr>
      <w:spacing w:after="120"/>
      <w:jc w:val="left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C5E96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listadefiguras">
    <w:name w:val="lista de figuras"/>
    <w:basedOn w:val="ndicedeilustraes"/>
    <w:rsid w:val="005C5E96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5C5E96"/>
    <w:pPr>
      <w:ind w:left="240" w:hanging="24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C5E96"/>
    <w:pPr>
      <w:spacing w:after="100"/>
      <w:ind w:left="192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C5E96"/>
    <w:rPr>
      <w:color w:val="808080"/>
    </w:rPr>
  </w:style>
  <w:style w:type="character" w:customStyle="1" w:styleId="st1">
    <w:name w:val="st1"/>
    <w:basedOn w:val="Fontepargpadro"/>
    <w:rsid w:val="005C5E96"/>
  </w:style>
  <w:style w:type="character" w:customStyle="1" w:styleId="s">
    <w:name w:val="s"/>
    <w:basedOn w:val="Fontepargpadro"/>
    <w:rsid w:val="005C5E96"/>
  </w:style>
  <w:style w:type="paragraph" w:styleId="Lista">
    <w:name w:val="List"/>
    <w:basedOn w:val="Normal"/>
    <w:uiPriority w:val="99"/>
    <w:rsid w:val="005C5E96"/>
    <w:rPr>
      <w:rFonts w:ascii="Palatino Linotype" w:eastAsia="Times New Roman" w:hAnsi="Palatino Linotype" w:cs="Times New Roman"/>
      <w:szCs w:val="24"/>
      <w:lang w:eastAsia="pt-BR"/>
    </w:rPr>
  </w:style>
  <w:style w:type="paragraph" w:styleId="Textoembloco">
    <w:name w:val="Block Text"/>
    <w:basedOn w:val="Normal"/>
    <w:uiPriority w:val="99"/>
    <w:rsid w:val="005C5E96"/>
    <w:pPr>
      <w:tabs>
        <w:tab w:val="left" w:pos="1418"/>
      </w:tabs>
      <w:spacing w:before="180" w:after="180"/>
    </w:pPr>
    <w:rPr>
      <w:rFonts w:ascii="Times New Roman" w:eastAsia="Times New Roman" w:hAnsi="Times New Roman" w:cs="Times New Roman"/>
      <w:szCs w:val="20"/>
      <w:lang w:eastAsia="pt-BR"/>
    </w:rPr>
  </w:style>
  <w:style w:type="table" w:customStyle="1" w:styleId="SombreamentoClaro-nfase11">
    <w:name w:val="Sombreamento Claro - Ênfase 11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EstiloTabela">
    <w:name w:val="Estilo Tabela"/>
    <w:basedOn w:val="ListadeGrficos"/>
    <w:link w:val="EstiloTabelaChar"/>
    <w:rsid w:val="005C5E96"/>
    <w:pPr>
      <w:spacing w:line="240" w:lineRule="auto"/>
      <w:ind w:left="646" w:hanging="646"/>
      <w:jc w:val="left"/>
    </w:pPr>
    <w:rPr>
      <w:rFonts w:cstheme="minorHAnsi"/>
      <w:sz w:val="14"/>
      <w:szCs w:val="14"/>
    </w:rPr>
  </w:style>
  <w:style w:type="character" w:customStyle="1" w:styleId="EstiloTabelaChar">
    <w:name w:val="Estilo Tabela Char"/>
    <w:basedOn w:val="ListadeGrficosChar"/>
    <w:link w:val="EstiloTabela"/>
    <w:rsid w:val="005C5E96"/>
    <w:rPr>
      <w:rFonts w:ascii="Trebuchet MS" w:eastAsia="Times New Roman" w:hAnsi="Trebuchet MS" w:cstheme="minorHAnsi"/>
      <w:color w:val="000000"/>
      <w:sz w:val="14"/>
      <w:szCs w:val="14"/>
      <w:lang w:eastAsia="pt-BR"/>
    </w:rPr>
  </w:style>
  <w:style w:type="paragraph" w:customStyle="1" w:styleId="EstiloGrfico">
    <w:name w:val="Estilo Gráfico"/>
    <w:basedOn w:val="ListadeGrficos"/>
    <w:link w:val="EstiloGrficoChar"/>
    <w:rsid w:val="005C5E96"/>
    <w:pPr>
      <w:spacing w:line="240" w:lineRule="auto"/>
      <w:ind w:left="629" w:hanging="629"/>
      <w:jc w:val="left"/>
    </w:pPr>
    <w:rPr>
      <w:rFonts w:cstheme="minorHAnsi"/>
      <w:sz w:val="14"/>
      <w:szCs w:val="14"/>
    </w:rPr>
  </w:style>
  <w:style w:type="character" w:customStyle="1" w:styleId="EstiloGrficoChar">
    <w:name w:val="Estilo Gráfico Char"/>
    <w:basedOn w:val="ListadeGrficosChar"/>
    <w:link w:val="EstiloGrfico"/>
    <w:rsid w:val="005C5E96"/>
    <w:rPr>
      <w:rFonts w:ascii="Trebuchet MS" w:eastAsia="Times New Roman" w:hAnsi="Trebuchet MS" w:cstheme="minorHAnsi"/>
      <w:color w:val="000000"/>
      <w:sz w:val="14"/>
      <w:szCs w:val="14"/>
      <w:lang w:eastAsia="pt-BR"/>
    </w:rPr>
  </w:style>
  <w:style w:type="table" w:customStyle="1" w:styleId="Tabelacomgrade3">
    <w:name w:val="Tabela com grade3"/>
    <w:basedOn w:val="Tabelanormal"/>
    <w:next w:val="Tabelacomgrade"/>
    <w:uiPriority w:val="59"/>
    <w:rsid w:val="005C5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1">
    <w:name w:val="Sombreamento Claro1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-GrfTtulo">
    <w:name w:val="B-Gráf Título"/>
    <w:basedOn w:val="ListadeGrficos"/>
    <w:link w:val="B-GrfTtuloChar"/>
    <w:rsid w:val="005C5E96"/>
    <w:pPr>
      <w:spacing w:before="240" w:after="120" w:line="240" w:lineRule="auto"/>
      <w:ind w:left="629" w:hanging="629"/>
      <w:jc w:val="left"/>
    </w:pPr>
    <w:rPr>
      <w:rFonts w:ascii="Times New Roman" w:hAnsi="Times New Roman" w:cs="Times New Roman"/>
      <w:b/>
      <w:sz w:val="16"/>
      <w:szCs w:val="14"/>
    </w:rPr>
  </w:style>
  <w:style w:type="character" w:customStyle="1" w:styleId="B-GrfTtuloChar">
    <w:name w:val="B-Gráf Título Char"/>
    <w:basedOn w:val="ListadeGrficosChar"/>
    <w:link w:val="B-GrfTtulo"/>
    <w:rsid w:val="005C5E96"/>
    <w:rPr>
      <w:rFonts w:ascii="Times New Roman" w:eastAsia="Times New Roman" w:hAnsi="Times New Roman" w:cs="Times New Roman"/>
      <w:b/>
      <w:color w:val="000000"/>
      <w:sz w:val="16"/>
      <w:szCs w:val="14"/>
      <w:lang w:eastAsia="pt-BR"/>
    </w:rPr>
  </w:style>
  <w:style w:type="paragraph" w:customStyle="1" w:styleId="FJP-NotaGeral">
    <w:name w:val="FJP-NotaGeral"/>
    <w:basedOn w:val="Normal"/>
    <w:link w:val="FJP-NotaGeralChar"/>
    <w:rsid w:val="005C5E96"/>
    <w:pPr>
      <w:autoSpaceDE w:val="0"/>
      <w:autoSpaceDN w:val="0"/>
      <w:adjustRightInd w:val="0"/>
      <w:spacing w:after="240"/>
      <w:ind w:left="397" w:hanging="397"/>
    </w:pPr>
    <w:rPr>
      <w:rFonts w:ascii="Calibri" w:eastAsia="Times New Roman" w:hAnsi="Calibri" w:cs="Times New Roman"/>
      <w:sz w:val="16"/>
      <w:szCs w:val="14"/>
      <w:lang w:eastAsia="pt-BR"/>
    </w:rPr>
  </w:style>
  <w:style w:type="character" w:customStyle="1" w:styleId="FJP-NotaGeralChar">
    <w:name w:val="FJP-NotaGeral Char"/>
    <w:basedOn w:val="Fontepargpadro"/>
    <w:link w:val="FJP-NotaGeral"/>
    <w:rsid w:val="005C5E96"/>
    <w:rPr>
      <w:rFonts w:ascii="Calibri" w:eastAsia="Times New Roman" w:hAnsi="Calibri" w:cs="Times New Roman"/>
      <w:sz w:val="16"/>
      <w:szCs w:val="14"/>
      <w:lang w:eastAsia="pt-BR"/>
    </w:rPr>
  </w:style>
  <w:style w:type="paragraph" w:customStyle="1" w:styleId="FJP-T-Publicao">
    <w:name w:val="FJP-T-Publicação"/>
    <w:basedOn w:val="NormalWeb"/>
    <w:link w:val="FJP-T-PublicaoChar"/>
    <w:rsid w:val="005C5E96"/>
    <w:pPr>
      <w:spacing w:before="840" w:after="360"/>
      <w:jc w:val="center"/>
    </w:pPr>
    <w:rPr>
      <w:rFonts w:ascii="Calibri" w:eastAsia="Times New Roman" w:hAnsi="Calibri"/>
      <w:lang w:eastAsia="pt-BR"/>
    </w:rPr>
  </w:style>
  <w:style w:type="character" w:customStyle="1" w:styleId="FJP-T-PublicaoChar">
    <w:name w:val="FJP-T-Publicação Char"/>
    <w:basedOn w:val="NormalWebChar"/>
    <w:link w:val="FJP-T-Publicao"/>
    <w:rsid w:val="005C5E96"/>
    <w:rPr>
      <w:rFonts w:ascii="Calibri" w:eastAsia="Times New Roman" w:hAnsi="Calibri" w:cs="Times New Roman"/>
      <w:sz w:val="24"/>
      <w:szCs w:val="24"/>
      <w:lang w:eastAsia="pt-BR"/>
    </w:rPr>
  </w:style>
  <w:style w:type="paragraph" w:customStyle="1" w:styleId="FJP-Tab-T">
    <w:name w:val="FJP-Tab-T"/>
    <w:basedOn w:val="ListadeGrficos"/>
    <w:link w:val="FJP-Tab-TChar"/>
    <w:rsid w:val="005C5E96"/>
    <w:pPr>
      <w:spacing w:before="240" w:after="120" w:line="240" w:lineRule="auto"/>
      <w:ind w:left="907" w:hanging="907"/>
      <w:jc w:val="both"/>
    </w:pPr>
    <w:rPr>
      <w:rFonts w:ascii="Calibri" w:hAnsi="Calibri" w:cs="Times New Roman"/>
      <w:szCs w:val="14"/>
    </w:rPr>
  </w:style>
  <w:style w:type="character" w:customStyle="1" w:styleId="FJP-Tab-TChar">
    <w:name w:val="FJP-Tab-T Char"/>
    <w:basedOn w:val="ListadeGrficosChar"/>
    <w:link w:val="FJP-Tab-T"/>
    <w:rsid w:val="005C5E96"/>
    <w:rPr>
      <w:rFonts w:ascii="Calibri" w:eastAsia="Times New Roman" w:hAnsi="Calibri" w:cs="Times New Roman"/>
      <w:color w:val="000000"/>
      <w:sz w:val="20"/>
      <w:szCs w:val="14"/>
      <w:lang w:eastAsia="pt-BR"/>
    </w:rPr>
  </w:style>
  <w:style w:type="paragraph" w:customStyle="1" w:styleId="FJP-NotaEspecifica">
    <w:name w:val="FJP-NotaEspecifica"/>
    <w:basedOn w:val="EstiloGrfico"/>
    <w:link w:val="FJP-NotaEspecificaChar"/>
    <w:rsid w:val="005C5E96"/>
    <w:pPr>
      <w:spacing w:before="120" w:after="240"/>
      <w:ind w:left="0" w:firstLine="0"/>
      <w:jc w:val="both"/>
    </w:pPr>
    <w:rPr>
      <w:rFonts w:ascii="Calibri" w:hAnsi="Calibri" w:cs="Times New Roman"/>
      <w:sz w:val="16"/>
    </w:rPr>
  </w:style>
  <w:style w:type="character" w:customStyle="1" w:styleId="FJP-NotaEspecificaChar">
    <w:name w:val="FJP-NotaEspecifica Char"/>
    <w:basedOn w:val="EstiloGrficoChar"/>
    <w:link w:val="FJP-NotaEspecifica"/>
    <w:rsid w:val="005C5E96"/>
    <w:rPr>
      <w:rFonts w:ascii="Calibri" w:eastAsia="Times New Roman" w:hAnsi="Calibri" w:cs="Times New Roman"/>
      <w:color w:val="000000"/>
      <w:sz w:val="16"/>
      <w:szCs w:val="14"/>
      <w:lang w:eastAsia="pt-BR"/>
    </w:rPr>
  </w:style>
  <w:style w:type="table" w:customStyle="1" w:styleId="SombreamentoClaro-nfase12">
    <w:name w:val="Sombreamento Claro - Ênfase 12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Estilo1">
    <w:name w:val="Estilo1"/>
    <w:basedOn w:val="ListadeGrficos"/>
    <w:link w:val="Estilo1Char"/>
    <w:rsid w:val="005C5E96"/>
    <w:pPr>
      <w:spacing w:before="240" w:after="120" w:line="240" w:lineRule="auto"/>
      <w:ind w:left="714" w:hanging="714"/>
      <w:jc w:val="left"/>
    </w:pPr>
    <w:rPr>
      <w:rFonts w:ascii="Times New Roman" w:hAnsi="Times New Roman" w:cs="Times New Roman"/>
      <w:b/>
      <w:sz w:val="16"/>
      <w:szCs w:val="16"/>
    </w:rPr>
  </w:style>
  <w:style w:type="character" w:customStyle="1" w:styleId="Estilo1Char">
    <w:name w:val="Estilo1 Char"/>
    <w:basedOn w:val="ListadeGrficosChar"/>
    <w:link w:val="Estilo1"/>
    <w:rsid w:val="005C5E96"/>
    <w:rPr>
      <w:rFonts w:ascii="Times New Roman" w:eastAsia="Times New Roman" w:hAnsi="Times New Roman" w:cs="Times New Roman"/>
      <w:b/>
      <w:color w:val="000000"/>
      <w:sz w:val="16"/>
      <w:szCs w:val="16"/>
      <w:lang w:eastAsia="pt-BR"/>
    </w:rPr>
  </w:style>
  <w:style w:type="paragraph" w:customStyle="1" w:styleId="Estilo2">
    <w:name w:val="Estilo2"/>
    <w:basedOn w:val="Estilo1"/>
    <w:link w:val="Estilo2Char"/>
    <w:rsid w:val="005C5E96"/>
  </w:style>
  <w:style w:type="character" w:customStyle="1" w:styleId="Estilo2Char">
    <w:name w:val="Estilo2 Char"/>
    <w:basedOn w:val="Estilo1Char"/>
    <w:link w:val="Estilo2"/>
    <w:rsid w:val="005C5E96"/>
    <w:rPr>
      <w:rFonts w:ascii="Times New Roman" w:eastAsia="Times New Roman" w:hAnsi="Times New Roman" w:cs="Times New Roman"/>
      <w:b/>
      <w:color w:val="000000"/>
      <w:sz w:val="16"/>
      <w:szCs w:val="16"/>
      <w:lang w:eastAsia="pt-BR"/>
    </w:rPr>
  </w:style>
  <w:style w:type="table" w:customStyle="1" w:styleId="SombreamentoClaro-nfase13">
    <w:name w:val="Sombreamento Claro - Ênfase 13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5C5E96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mrio3">
    <w:name w:val="toc 3"/>
    <w:basedOn w:val="Legenda"/>
    <w:next w:val="Normal"/>
    <w:autoRedefine/>
    <w:uiPriority w:val="39"/>
    <w:unhideWhenUsed/>
    <w:rsid w:val="005C5E96"/>
    <w:pPr>
      <w:keepNext/>
      <w:jc w:val="both"/>
    </w:pPr>
    <w:rPr>
      <w:i w:val="0"/>
      <w:color w:val="auto"/>
    </w:rPr>
  </w:style>
  <w:style w:type="paragraph" w:customStyle="1" w:styleId="FJP-Titulo1">
    <w:name w:val="FJP-Titulo 1"/>
    <w:basedOn w:val="FJP-T-Publicao"/>
    <w:link w:val="FJP-Titulo1Char"/>
    <w:rsid w:val="005C5E96"/>
    <w:pPr>
      <w:pBdr>
        <w:top w:val="single" w:sz="6" w:space="8" w:color="C00000"/>
      </w:pBdr>
      <w:ind w:left="709" w:hanging="709"/>
      <w:jc w:val="both"/>
    </w:pPr>
    <w:rPr>
      <w:b/>
    </w:rPr>
  </w:style>
  <w:style w:type="character" w:customStyle="1" w:styleId="FJP-Titulo1Char">
    <w:name w:val="FJP-Titulo 1 Char"/>
    <w:basedOn w:val="FJP-T-PublicaoChar"/>
    <w:link w:val="FJP-Titulo1"/>
    <w:rsid w:val="005C5E96"/>
    <w:rPr>
      <w:rFonts w:ascii="Calibri" w:eastAsia="Times New Roman" w:hAnsi="Calibri" w:cs="Times New Roman"/>
      <w:b/>
      <w:sz w:val="24"/>
      <w:szCs w:val="24"/>
      <w:lang w:eastAsia="pt-BR"/>
    </w:rPr>
  </w:style>
  <w:style w:type="paragraph" w:customStyle="1" w:styleId="FJP-Ttulo3">
    <w:name w:val="FJP-Título 3"/>
    <w:basedOn w:val="FJP-Titulo1"/>
    <w:link w:val="FJP-Ttulo3Char"/>
    <w:rsid w:val="005C5E96"/>
    <w:pPr>
      <w:pBdr>
        <w:top w:val="none" w:sz="0" w:space="0" w:color="auto"/>
      </w:pBdr>
      <w:spacing w:before="360"/>
    </w:pPr>
  </w:style>
  <w:style w:type="character" w:customStyle="1" w:styleId="FJP-Ttulo3Char">
    <w:name w:val="FJP-Título 3 Char"/>
    <w:basedOn w:val="FJP-Titulo1Char"/>
    <w:link w:val="FJP-Ttulo3"/>
    <w:rsid w:val="005C5E96"/>
    <w:rPr>
      <w:rFonts w:ascii="Calibri" w:eastAsia="Times New Roman" w:hAnsi="Calibri" w:cs="Times New Roman"/>
      <w:b/>
      <w:sz w:val="24"/>
      <w:szCs w:val="24"/>
      <w:lang w:eastAsia="pt-BR"/>
    </w:rPr>
  </w:style>
  <w:style w:type="paragraph" w:customStyle="1" w:styleId="B-Ge">
    <w:name w:val="B-Ge"/>
    <w:basedOn w:val="FJP-T-Publicao"/>
    <w:link w:val="B-GeChar"/>
    <w:rsid w:val="005C5E96"/>
    <w:pPr>
      <w:spacing w:before="480" w:after="120"/>
    </w:pPr>
    <w:rPr>
      <w:sz w:val="18"/>
      <w:szCs w:val="18"/>
    </w:rPr>
  </w:style>
  <w:style w:type="character" w:customStyle="1" w:styleId="B-GeChar">
    <w:name w:val="B-Ge Char"/>
    <w:basedOn w:val="FJP-T-PublicaoChar"/>
    <w:link w:val="B-Ge"/>
    <w:rsid w:val="005C5E96"/>
    <w:rPr>
      <w:rFonts w:ascii="Calibri" w:eastAsia="Times New Roman" w:hAnsi="Calibri" w:cs="Times New Roman"/>
      <w:sz w:val="18"/>
      <w:szCs w:val="18"/>
      <w:lang w:eastAsia="pt-BR"/>
    </w:rPr>
  </w:style>
  <w:style w:type="paragraph" w:customStyle="1" w:styleId="CEI-Tgrfico">
    <w:name w:val="CEI-T gráfico"/>
    <w:basedOn w:val="FJP-Tab-T"/>
    <w:link w:val="CEI-TgrficoChar"/>
    <w:rsid w:val="005C5E96"/>
    <w:pPr>
      <w:ind w:left="964" w:hanging="964"/>
    </w:pPr>
  </w:style>
  <w:style w:type="character" w:customStyle="1" w:styleId="CEI-TgrficoChar">
    <w:name w:val="CEI-T gráfico Char"/>
    <w:basedOn w:val="FJP-Tab-TChar"/>
    <w:link w:val="CEI-Tgrfico"/>
    <w:rsid w:val="005C5E96"/>
    <w:rPr>
      <w:rFonts w:ascii="Calibri" w:eastAsia="Times New Roman" w:hAnsi="Calibri" w:cs="Times New Roman"/>
      <w:color w:val="000000"/>
      <w:sz w:val="20"/>
      <w:szCs w:val="14"/>
      <w:lang w:eastAsia="pt-BR"/>
    </w:rPr>
  </w:style>
  <w:style w:type="paragraph" w:customStyle="1" w:styleId="B-TextoTtulo1">
    <w:name w:val="B-Texto Título 1"/>
    <w:basedOn w:val="NormalWeb"/>
    <w:link w:val="B-TextoTtulo1Char"/>
    <w:rsid w:val="005C5E96"/>
    <w:pPr>
      <w:spacing w:before="840" w:after="360"/>
      <w:jc w:val="left"/>
    </w:pPr>
    <w:rPr>
      <w:rFonts w:eastAsia="Times New Roman"/>
      <w:b/>
      <w:lang w:eastAsia="pt-BR"/>
    </w:rPr>
  </w:style>
  <w:style w:type="character" w:customStyle="1" w:styleId="B-TextoTtulo1Char">
    <w:name w:val="B-Texto Título 1 Char"/>
    <w:basedOn w:val="NormalWebChar"/>
    <w:link w:val="B-TextoTtulo1"/>
    <w:rsid w:val="005C5E96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table" w:customStyle="1" w:styleId="SombreamentoClaro-nfase14">
    <w:name w:val="Sombreamento Claro - Ênfase 14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-nfase15">
    <w:name w:val="Sombreamento Claro - Ênfase 15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-nfase16">
    <w:name w:val="Sombreamento Claro - Ênfase 16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-nfase17">
    <w:name w:val="Sombreamento Claro - Ênfase 17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1">
    <w:name w:val="Light Shading Accent 1"/>
    <w:basedOn w:val="Tabelanormal"/>
    <w:uiPriority w:val="60"/>
    <w:rsid w:val="005C5E96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Fontepargpadro"/>
    <w:rsid w:val="005C5E96"/>
  </w:style>
  <w:style w:type="paragraph" w:customStyle="1" w:styleId="TRUT1a">
    <w:name w:val="TRU T1a"/>
    <w:basedOn w:val="Normal"/>
    <w:link w:val="TRUT1aChar"/>
    <w:rsid w:val="005C5E96"/>
    <w:pPr>
      <w:spacing w:before="720" w:after="720" w:line="360" w:lineRule="auto"/>
      <w:jc w:val="center"/>
    </w:pPr>
    <w:rPr>
      <w:rFonts w:ascii="Times New Roman" w:eastAsia="Calibri" w:hAnsi="Times New Roman" w:cs="Calibri"/>
      <w:b/>
      <w:sz w:val="28"/>
      <w:szCs w:val="24"/>
    </w:rPr>
  </w:style>
  <w:style w:type="character" w:customStyle="1" w:styleId="TRUT1aChar">
    <w:name w:val="TRU T1a Char"/>
    <w:basedOn w:val="Fontepargpadro"/>
    <w:link w:val="TRUT1a"/>
    <w:rsid w:val="005C5E96"/>
    <w:rPr>
      <w:rFonts w:ascii="Times New Roman" w:eastAsia="Calibri" w:hAnsi="Times New Roman" w:cs="Calibri"/>
      <w:b/>
      <w:sz w:val="28"/>
      <w:szCs w:val="24"/>
    </w:rPr>
  </w:style>
  <w:style w:type="paragraph" w:customStyle="1" w:styleId="Grfico-Tabela">
    <w:name w:val="Gráfico-Tabela"/>
    <w:basedOn w:val="SemEspaamento"/>
    <w:link w:val="Grfico-TabelaChar"/>
    <w:rsid w:val="005C5E96"/>
    <w:pPr>
      <w:spacing w:before="240" w:after="120"/>
      <w:ind w:left="1134" w:hanging="1134"/>
    </w:pPr>
    <w:rPr>
      <w:rFonts w:ascii="Times New Roman" w:hAnsi="Times New Roman" w:cs="Times New Roman"/>
      <w:sz w:val="24"/>
    </w:rPr>
  </w:style>
  <w:style w:type="character" w:customStyle="1" w:styleId="Grfico-TabelaChar">
    <w:name w:val="Gráfico-Tabela Char"/>
    <w:basedOn w:val="Fontepargpadro"/>
    <w:link w:val="Grfico-Tabela"/>
    <w:rsid w:val="005C5E96"/>
    <w:rPr>
      <w:rFonts w:ascii="Times New Roman" w:hAnsi="Times New Roman" w:cs="Times New Roman"/>
      <w:sz w:val="24"/>
    </w:rPr>
  </w:style>
  <w:style w:type="paragraph" w:customStyle="1" w:styleId="Ttulo002">
    <w:name w:val="Título 002"/>
    <w:basedOn w:val="Normal"/>
    <w:link w:val="Ttulo002Char"/>
    <w:rsid w:val="005C5E96"/>
    <w:pPr>
      <w:spacing w:before="840" w:after="600" w:line="360" w:lineRule="auto"/>
      <w:jc w:val="left"/>
      <w:outlineLvl w:val="0"/>
    </w:pPr>
    <w:rPr>
      <w:rFonts w:ascii="Times New Roman" w:hAnsi="Times New Roman" w:cs="Times New Roman"/>
      <w:b/>
      <w:color w:val="4F7A87"/>
      <w:sz w:val="28"/>
      <w:szCs w:val="28"/>
    </w:rPr>
  </w:style>
  <w:style w:type="character" w:customStyle="1" w:styleId="Ttulo002Char">
    <w:name w:val="Título 002 Char"/>
    <w:basedOn w:val="Fontepargpadro"/>
    <w:link w:val="Ttulo002"/>
    <w:rsid w:val="005C5E96"/>
    <w:rPr>
      <w:rFonts w:ascii="Times New Roman" w:hAnsi="Times New Roman" w:cs="Times New Roman"/>
      <w:b/>
      <w:color w:val="4F7A87"/>
      <w:sz w:val="28"/>
      <w:szCs w:val="28"/>
    </w:rPr>
  </w:style>
  <w:style w:type="paragraph" w:customStyle="1" w:styleId="Imagem">
    <w:name w:val="Imagem"/>
    <w:basedOn w:val="Ttulo"/>
    <w:link w:val="ImagemChar"/>
    <w:rsid w:val="005C5E96"/>
    <w:pPr>
      <w:pBdr>
        <w:bottom w:val="none" w:sz="0" w:space="0" w:color="auto"/>
      </w:pBdr>
      <w:spacing w:after="0" w:line="240" w:lineRule="auto"/>
      <w:contextualSpacing w:val="0"/>
      <w:jc w:val="left"/>
    </w:pPr>
    <w:rPr>
      <w:rFonts w:asciiTheme="minorHAnsi" w:eastAsiaTheme="minorHAnsi" w:hAnsiTheme="minorHAnsi" w:cstheme="minorHAnsi"/>
      <w:noProof/>
      <w:spacing w:val="0"/>
      <w:kern w:val="0"/>
      <w:szCs w:val="24"/>
    </w:rPr>
  </w:style>
  <w:style w:type="character" w:customStyle="1" w:styleId="ImagemChar">
    <w:name w:val="Imagem Char"/>
    <w:basedOn w:val="Fontepargpadro"/>
    <w:link w:val="Imagem"/>
    <w:rsid w:val="005C5E96"/>
    <w:rPr>
      <w:rFonts w:cstheme="minorHAnsi"/>
      <w:noProof/>
      <w:sz w:val="24"/>
      <w:szCs w:val="24"/>
    </w:rPr>
  </w:style>
  <w:style w:type="table" w:styleId="SombreamentoClaro-nfase5">
    <w:name w:val="Light Shading Accent 5"/>
    <w:basedOn w:val="Tabelanormal"/>
    <w:uiPriority w:val="60"/>
    <w:rsid w:val="005C5E96"/>
    <w:pPr>
      <w:spacing w:after="0" w:line="240" w:lineRule="auto"/>
      <w:jc w:val="both"/>
    </w:pPr>
    <w:rPr>
      <w:rFonts w:ascii="Times New Roman" w:hAnsi="Times New Roman"/>
      <w:color w:val="31849B" w:themeColor="accent5" w:themeShade="BF"/>
      <w:sz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Tab-grf">
    <w:name w:val="Tab-gráf"/>
    <w:basedOn w:val="ListadeGrficos"/>
    <w:link w:val="Tab-grfChar"/>
    <w:rsid w:val="005C5E96"/>
    <w:pPr>
      <w:spacing w:before="240" w:after="120" w:line="240" w:lineRule="auto"/>
      <w:ind w:left="993" w:hanging="993"/>
      <w:jc w:val="left"/>
    </w:pPr>
    <w:rPr>
      <w:sz w:val="24"/>
      <w:szCs w:val="14"/>
    </w:rPr>
  </w:style>
  <w:style w:type="character" w:customStyle="1" w:styleId="Tab-grfChar">
    <w:name w:val="Tab-gráf Char"/>
    <w:basedOn w:val="ListadeGrficosChar"/>
    <w:link w:val="Tab-grf"/>
    <w:rsid w:val="005C5E96"/>
    <w:rPr>
      <w:rFonts w:ascii="Trebuchet MS" w:eastAsia="Times New Roman" w:hAnsi="Trebuchet MS" w:cs="Arial"/>
      <w:color w:val="000000"/>
      <w:sz w:val="24"/>
      <w:szCs w:val="1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C5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 w:line="360" w:lineRule="auto"/>
      <w:ind w:firstLine="1418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C5E96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Estilo3">
    <w:name w:val="Estilo3"/>
    <w:basedOn w:val="Normal"/>
    <w:rsid w:val="005C5E96"/>
    <w:pPr>
      <w:spacing w:before="180" w:after="180" w:line="360" w:lineRule="auto"/>
      <w:ind w:firstLine="1418"/>
    </w:pPr>
    <w:rPr>
      <w:rFonts w:ascii="Times New Roman" w:eastAsia="Times New Roman" w:hAnsi="Times New Roman" w:cs="Times New Roman"/>
      <w:color w:val="C00000"/>
      <w:szCs w:val="24"/>
      <w:lang w:eastAsia="pt-BR"/>
    </w:rPr>
  </w:style>
  <w:style w:type="paragraph" w:customStyle="1" w:styleId="Estilo4">
    <w:name w:val="Estilo4"/>
    <w:basedOn w:val="Estilo3"/>
    <w:autoRedefine/>
    <w:rsid w:val="005C5E96"/>
  </w:style>
  <w:style w:type="paragraph" w:customStyle="1" w:styleId="Resumo">
    <w:name w:val="Resumo"/>
    <w:basedOn w:val="FJP-CorpoTexto"/>
    <w:rsid w:val="005C5E96"/>
    <w:rPr>
      <w:rFonts w:eastAsia="Times New Roman" w:cs="Times New Roman"/>
      <w:lang w:eastAsia="pt-BR"/>
    </w:rPr>
  </w:style>
  <w:style w:type="paragraph" w:customStyle="1" w:styleId="Nota">
    <w:name w:val="Nota"/>
    <w:basedOn w:val="Textodenotaderodap"/>
    <w:link w:val="NotaChar"/>
    <w:rsid w:val="005C5E96"/>
    <w:pPr>
      <w:jc w:val="both"/>
    </w:pPr>
    <w:rPr>
      <w:sz w:val="18"/>
      <w:szCs w:val="18"/>
    </w:rPr>
  </w:style>
  <w:style w:type="paragraph" w:customStyle="1" w:styleId="Fonte1">
    <w:name w:val="Fonte1"/>
    <w:basedOn w:val="Normal"/>
    <w:rsid w:val="005C5E96"/>
    <w:pPr>
      <w:spacing w:after="360"/>
      <w:ind w:left="567" w:hanging="567"/>
      <w:jc w:val="left"/>
    </w:pPr>
    <w:rPr>
      <w:rFonts w:ascii="Times New Roman" w:eastAsia="Times New Roman" w:hAnsi="Times New Roman" w:cs="Times New Roman"/>
      <w:sz w:val="18"/>
      <w:szCs w:val="24"/>
      <w:lang w:eastAsia="pt-BR"/>
    </w:rPr>
  </w:style>
  <w:style w:type="paragraph" w:customStyle="1" w:styleId="Grf-espao">
    <w:name w:val="Gráf-espaço"/>
    <w:basedOn w:val="Normal"/>
    <w:rsid w:val="005C5E96"/>
    <w:rPr>
      <w:rFonts w:ascii="Times New Roman" w:eastAsia="Times New Roman" w:hAnsi="Times New Roman" w:cs="Times New Roman"/>
      <w:noProof/>
      <w:szCs w:val="24"/>
      <w:lang w:eastAsia="pt-BR"/>
    </w:rPr>
  </w:style>
  <w:style w:type="paragraph" w:customStyle="1" w:styleId="Quadro">
    <w:name w:val="Quadro"/>
    <w:basedOn w:val="Normal"/>
    <w:rsid w:val="005C5E96"/>
    <w:pPr>
      <w:spacing w:line="360" w:lineRule="auto"/>
    </w:pPr>
    <w:rPr>
      <w:rFonts w:ascii="Times New Roman" w:eastAsia="Times New Roman" w:hAnsi="Times New Roman" w:cs="Times New Roman"/>
      <w:szCs w:val="24"/>
      <w:lang w:eastAsia="pt-BR"/>
    </w:rPr>
  </w:style>
  <w:style w:type="table" w:styleId="SombreamentoMdio2-nfase6">
    <w:name w:val="Medium Shading 2 Accent 6"/>
    <w:basedOn w:val="Tabelanormal"/>
    <w:uiPriority w:val="64"/>
    <w:rsid w:val="005C5E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a5">
    <w:name w:val="Pa5"/>
    <w:basedOn w:val="Default"/>
    <w:next w:val="Default"/>
    <w:uiPriority w:val="99"/>
    <w:rsid w:val="005C5E96"/>
    <w:pPr>
      <w:spacing w:line="241" w:lineRule="atLeast"/>
    </w:pPr>
    <w:rPr>
      <w:rFonts w:ascii="Calibri" w:eastAsiaTheme="minorHAnsi" w:hAnsi="Calibri" w:cstheme="minorBidi"/>
      <w:color w:val="auto"/>
      <w:lang w:eastAsia="en-US"/>
    </w:rPr>
  </w:style>
  <w:style w:type="character" w:customStyle="1" w:styleId="A6">
    <w:name w:val="A6"/>
    <w:uiPriority w:val="99"/>
    <w:rsid w:val="005C5E96"/>
    <w:rPr>
      <w:rFonts w:cs="Calibri"/>
      <w:color w:val="000000"/>
      <w:sz w:val="20"/>
      <w:szCs w:val="20"/>
    </w:rPr>
  </w:style>
  <w:style w:type="character" w:customStyle="1" w:styleId="NotaChar">
    <w:name w:val="Nota Char"/>
    <w:basedOn w:val="Fontepargpadro"/>
    <w:link w:val="Nota"/>
    <w:rsid w:val="005C5E96"/>
    <w:rPr>
      <w:rFonts w:ascii="Times New Roman" w:eastAsia="Times New Roman" w:hAnsi="Times New Roman" w:cs="Times New Roman"/>
      <w:sz w:val="18"/>
      <w:szCs w:val="18"/>
      <w:lang w:eastAsia="pt-BR"/>
    </w:rPr>
  </w:style>
  <w:style w:type="character" w:styleId="nfaseSutil">
    <w:name w:val="Subtle Emphasis"/>
    <w:basedOn w:val="Fontepargpadro"/>
    <w:uiPriority w:val="19"/>
    <w:rsid w:val="005C5E96"/>
    <w:rPr>
      <w:i/>
      <w:iCs/>
      <w:color w:val="7F7F7F" w:themeColor="text1" w:themeTint="80"/>
    </w:rPr>
  </w:style>
  <w:style w:type="table" w:customStyle="1" w:styleId="TabeladeLista3-nfase51">
    <w:name w:val="Tabela de Lista 3 - Ênfase 51"/>
    <w:basedOn w:val="Tabelanormal"/>
    <w:uiPriority w:val="48"/>
    <w:rsid w:val="005C5E9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eladeGrade4-nfase51">
    <w:name w:val="Tabela de Grade 4 - Ênfase 51"/>
    <w:basedOn w:val="Tabelanormal"/>
    <w:uiPriority w:val="49"/>
    <w:rsid w:val="005C5E9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Semlista1">
    <w:name w:val="Sem lista1"/>
    <w:next w:val="Semlista"/>
    <w:uiPriority w:val="99"/>
    <w:semiHidden/>
    <w:unhideWhenUsed/>
    <w:rsid w:val="005C5E96"/>
  </w:style>
  <w:style w:type="numbering" w:customStyle="1" w:styleId="Semlista2">
    <w:name w:val="Sem lista2"/>
    <w:next w:val="Semlista"/>
    <w:uiPriority w:val="99"/>
    <w:semiHidden/>
    <w:unhideWhenUsed/>
    <w:rsid w:val="005C5E96"/>
  </w:style>
  <w:style w:type="table" w:customStyle="1" w:styleId="Tabelacomgrade1">
    <w:name w:val="Tabela com grade1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-nfase5">
    <w:name w:val="Light Grid Accent 5"/>
    <w:basedOn w:val="Tabelanormal"/>
    <w:uiPriority w:val="62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e5">
    <w:name w:val="Light List Accent 5"/>
    <w:aliases w:val="Moda - quadro"/>
    <w:basedOn w:val="Tabelanormal"/>
    <w:uiPriority w:val="61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5">
    <w:name w:val="Medium Shading 1 Accent 5"/>
    <w:basedOn w:val="Tabelanormal"/>
    <w:uiPriority w:val="63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5C5E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Semlista3">
    <w:name w:val="Sem lista3"/>
    <w:next w:val="Semlista"/>
    <w:uiPriority w:val="99"/>
    <w:semiHidden/>
    <w:unhideWhenUsed/>
    <w:rsid w:val="005C5E96"/>
  </w:style>
  <w:style w:type="character" w:customStyle="1" w:styleId="A3">
    <w:name w:val="A3"/>
    <w:uiPriority w:val="99"/>
    <w:rsid w:val="005C5E96"/>
    <w:rPr>
      <w:color w:val="000000"/>
      <w:sz w:val="20"/>
      <w:szCs w:val="20"/>
    </w:rPr>
  </w:style>
  <w:style w:type="table" w:customStyle="1" w:styleId="Tabelacomgrade2">
    <w:name w:val="Tabela com grade2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4">
    <w:name w:val="Sem lista4"/>
    <w:next w:val="Semlista"/>
    <w:uiPriority w:val="99"/>
    <w:semiHidden/>
    <w:unhideWhenUsed/>
    <w:rsid w:val="005C5E96"/>
  </w:style>
  <w:style w:type="numbering" w:customStyle="1" w:styleId="Semlista5">
    <w:name w:val="Sem lista5"/>
    <w:next w:val="Semlista"/>
    <w:uiPriority w:val="99"/>
    <w:semiHidden/>
    <w:unhideWhenUsed/>
    <w:rsid w:val="005C5E96"/>
  </w:style>
  <w:style w:type="table" w:customStyle="1" w:styleId="Tabelacomgrade4">
    <w:name w:val="Tabela com grade4"/>
    <w:basedOn w:val="Tabelanormal"/>
    <w:next w:val="Tabelacomgrade"/>
    <w:uiPriority w:val="59"/>
    <w:rsid w:val="005C5E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5C5E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6">
    <w:name w:val="Sem lista6"/>
    <w:next w:val="Semlista"/>
    <w:uiPriority w:val="99"/>
    <w:semiHidden/>
    <w:unhideWhenUsed/>
    <w:rsid w:val="005C5E96"/>
  </w:style>
  <w:style w:type="paragraph" w:customStyle="1" w:styleId="Alneattulo1">
    <w:name w:val="Alínea título1"/>
    <w:basedOn w:val="Normal"/>
    <w:next w:val="Normal"/>
    <w:uiPriority w:val="9"/>
    <w:unhideWhenUsed/>
    <w:rsid w:val="005C5E96"/>
    <w:pPr>
      <w:keepNext/>
      <w:keepLines/>
      <w:numPr>
        <w:numId w:val="3"/>
      </w:numPr>
      <w:tabs>
        <w:tab w:val="left" w:pos="284"/>
      </w:tabs>
      <w:spacing w:before="120" w:after="120" w:line="360" w:lineRule="auto"/>
      <w:ind w:left="284" w:hanging="284"/>
      <w:outlineLvl w:val="6"/>
    </w:pPr>
    <w:rPr>
      <w:rFonts w:ascii="Times New Roman" w:eastAsia="Times New Roman" w:hAnsi="Times New Roman" w:cs="Times New Roman"/>
      <w:iCs/>
    </w:rPr>
  </w:style>
  <w:style w:type="paragraph" w:customStyle="1" w:styleId="Ttulo81">
    <w:name w:val="Título 81"/>
    <w:basedOn w:val="Normal"/>
    <w:next w:val="Normal"/>
    <w:uiPriority w:val="9"/>
    <w:unhideWhenUsed/>
    <w:rsid w:val="005C5E96"/>
    <w:pPr>
      <w:keepNext/>
      <w:keepLines/>
      <w:spacing w:before="200"/>
      <w:ind w:left="432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customStyle="1" w:styleId="Ttulo91">
    <w:name w:val="Título 91"/>
    <w:basedOn w:val="Normal"/>
    <w:next w:val="Normal"/>
    <w:uiPriority w:val="9"/>
    <w:unhideWhenUsed/>
    <w:rsid w:val="005C5E96"/>
    <w:pPr>
      <w:keepNext/>
      <w:keepLines/>
      <w:spacing w:before="200"/>
      <w:ind w:left="5040" w:hanging="1800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Semlista7">
    <w:name w:val="Sem lista7"/>
    <w:next w:val="Semlista"/>
    <w:uiPriority w:val="99"/>
    <w:semiHidden/>
    <w:unhideWhenUsed/>
    <w:rsid w:val="005C5E96"/>
  </w:style>
  <w:style w:type="table" w:customStyle="1" w:styleId="Tabelacomgrade6">
    <w:name w:val="Tabela com grade6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har1">
    <w:name w:val="Título 7 Char1"/>
    <w:basedOn w:val="Fontepargpadro"/>
    <w:uiPriority w:val="9"/>
    <w:semiHidden/>
    <w:rsid w:val="005C5E9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1">
    <w:name w:val="Título 8 Char1"/>
    <w:basedOn w:val="Fontepargpadro"/>
    <w:uiPriority w:val="9"/>
    <w:semiHidden/>
    <w:rsid w:val="005C5E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1">
    <w:name w:val="Título 9 Char1"/>
    <w:basedOn w:val="Fontepargpadro"/>
    <w:uiPriority w:val="9"/>
    <w:semiHidden/>
    <w:rsid w:val="005C5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emlista8">
    <w:name w:val="Sem lista8"/>
    <w:next w:val="Semlista"/>
    <w:uiPriority w:val="99"/>
    <w:semiHidden/>
    <w:unhideWhenUsed/>
    <w:rsid w:val="005C5E96"/>
  </w:style>
  <w:style w:type="table" w:customStyle="1" w:styleId="Tabelacomgrade7">
    <w:name w:val="Tabela com grade7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Mdio2-nfase61">
    <w:name w:val="Sombreamento Médio 2 - Ênfase 61"/>
    <w:basedOn w:val="Tabelanormal"/>
    <w:next w:val="SombreamentoMdio2-nfase6"/>
    <w:uiPriority w:val="64"/>
    <w:rsid w:val="005C5E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RU-CorpoTexto">
    <w:name w:val="TRU-Corpo Texto"/>
    <w:basedOn w:val="NormalWeb"/>
    <w:link w:val="TRU-CorpoTextoChar"/>
    <w:rsid w:val="005C5E96"/>
    <w:pPr>
      <w:spacing w:before="180" w:after="180" w:line="360" w:lineRule="auto"/>
      <w:ind w:firstLine="1418"/>
    </w:pPr>
    <w:rPr>
      <w:rFonts w:eastAsia="Times New Roman"/>
      <w:szCs w:val="20"/>
      <w:lang w:eastAsia="pt-BR"/>
    </w:rPr>
  </w:style>
  <w:style w:type="character" w:customStyle="1" w:styleId="TRU-CorpoTextoChar">
    <w:name w:val="TRU-Corpo Texto Char"/>
    <w:basedOn w:val="Fontepargpadro"/>
    <w:link w:val="TRU-CorpoTexto"/>
    <w:rsid w:val="005C5E96"/>
    <w:rPr>
      <w:rFonts w:ascii="Times New Roman" w:eastAsia="Times New Roman" w:hAnsi="Times New Roman" w:cs="Times New Roman"/>
      <w:sz w:val="24"/>
      <w:szCs w:val="20"/>
      <w:lang w:eastAsia="pt-BR"/>
    </w:rPr>
  </w:style>
  <w:style w:type="table" w:customStyle="1" w:styleId="TabeladeLista3-nfase511">
    <w:name w:val="Tabela de Lista 3 - Ênfase 511"/>
    <w:basedOn w:val="Tabelanormal"/>
    <w:uiPriority w:val="48"/>
    <w:rsid w:val="005C5E96"/>
    <w:pPr>
      <w:spacing w:after="0" w:line="240" w:lineRule="auto"/>
    </w:p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/>
          <w:left w:val="nil"/>
        </w:tcBorders>
      </w:tcPr>
    </w:tblStylePr>
    <w:tblStylePr w:type="swCell">
      <w:tblPr/>
      <w:tcPr>
        <w:tcBorders>
          <w:top w:val="double" w:sz="4" w:space="0" w:color="4BACC6"/>
          <w:right w:val="nil"/>
        </w:tcBorders>
      </w:tcPr>
    </w:tblStylePr>
  </w:style>
  <w:style w:type="table" w:customStyle="1" w:styleId="TabeladeGrade4-nfase511">
    <w:name w:val="Tabela de Grade 4 - Ênfase 511"/>
    <w:basedOn w:val="Tabelanormal"/>
    <w:uiPriority w:val="49"/>
    <w:rsid w:val="005C5E96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TRUTn2">
    <w:name w:val="TRU Tn2"/>
    <w:basedOn w:val="Normal"/>
    <w:rsid w:val="005C5E96"/>
    <w:pPr>
      <w:spacing w:before="960" w:after="480"/>
      <w:jc w:val="left"/>
    </w:pPr>
    <w:rPr>
      <w:rFonts w:ascii="Times New Roman" w:eastAsia="Calibri" w:hAnsi="Times New Roman" w:cs="Times New Roman"/>
      <w:b/>
      <w:szCs w:val="24"/>
    </w:rPr>
  </w:style>
  <w:style w:type="paragraph" w:customStyle="1" w:styleId="TRUTn3">
    <w:name w:val="TRU Tn3"/>
    <w:basedOn w:val="Normal"/>
    <w:link w:val="TRUTn3Char"/>
    <w:rsid w:val="005C5E96"/>
    <w:pPr>
      <w:spacing w:before="600" w:after="360"/>
    </w:pPr>
    <w:rPr>
      <w:rFonts w:ascii="Times New Roman" w:eastAsia="Calibri" w:hAnsi="Times New Roman" w:cs="Times New Roman"/>
      <w:b/>
    </w:rPr>
  </w:style>
  <w:style w:type="character" w:customStyle="1" w:styleId="TRUTn3Char">
    <w:name w:val="TRU Tn3 Char"/>
    <w:basedOn w:val="Fontepargpadro"/>
    <w:link w:val="TRUTn3"/>
    <w:rsid w:val="005C5E96"/>
    <w:rPr>
      <w:rFonts w:ascii="Times New Roman" w:eastAsia="Calibri" w:hAnsi="Times New Roman" w:cs="Times New Roman"/>
      <w:b/>
      <w:sz w:val="24"/>
    </w:rPr>
  </w:style>
  <w:style w:type="numbering" w:customStyle="1" w:styleId="Semlista11">
    <w:name w:val="Sem lista11"/>
    <w:next w:val="Semlista"/>
    <w:uiPriority w:val="99"/>
    <w:semiHidden/>
    <w:unhideWhenUsed/>
    <w:rsid w:val="005C5E96"/>
  </w:style>
  <w:style w:type="numbering" w:customStyle="1" w:styleId="Semlista21">
    <w:name w:val="Sem lista21"/>
    <w:next w:val="Semlista"/>
    <w:uiPriority w:val="99"/>
    <w:semiHidden/>
    <w:unhideWhenUsed/>
    <w:rsid w:val="005C5E96"/>
  </w:style>
  <w:style w:type="table" w:customStyle="1" w:styleId="Estilo11">
    <w:name w:val="Estilo11"/>
    <w:basedOn w:val="Tabelanormal"/>
    <w:uiPriority w:val="99"/>
    <w:rsid w:val="005C5E96"/>
    <w:pPr>
      <w:spacing w:after="0" w:line="240" w:lineRule="auto"/>
    </w:pPr>
    <w:tblPr/>
    <w:tcPr>
      <w:shd w:val="clear" w:color="auto" w:fill="4BACC6"/>
    </w:tcPr>
  </w:style>
  <w:style w:type="table" w:customStyle="1" w:styleId="Tabelacomgrade11">
    <w:name w:val="Tabela com grade11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adeClara-nfase51">
    <w:name w:val="Grade Clara - Ênfase 51"/>
    <w:basedOn w:val="Tabelanormal"/>
    <w:next w:val="GradeClara-nfase5"/>
    <w:uiPriority w:val="62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ndara" w:eastAsia="Times New Roman" w:hAnsi="Candar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ndara" w:eastAsia="Times New Roman" w:hAnsi="Candar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ndara" w:eastAsia="Times New Roman" w:hAnsi="Candara" w:cs="Times New Roman"/>
        <w:b/>
        <w:bCs/>
      </w:rPr>
    </w:tblStylePr>
    <w:tblStylePr w:type="lastCol">
      <w:rPr>
        <w:rFonts w:ascii="Candara" w:eastAsia="Times New Roman" w:hAnsi="Candar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oda-quadro1">
    <w:name w:val="Moda - quadro1"/>
    <w:basedOn w:val="Tabelanormal"/>
    <w:next w:val="ListaClara-nfase5"/>
    <w:uiPriority w:val="61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SombreamentoMdio1-nfase51">
    <w:name w:val="Sombreamento Médio 1 - Ênfase 51"/>
    <w:basedOn w:val="Tabelanormal"/>
    <w:next w:val="SombreamentoMdio1-nfase5"/>
    <w:uiPriority w:val="63"/>
    <w:rsid w:val="005C5E96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-nfase51">
    <w:name w:val="Sombreamento Médio 2 - Ênfase 51"/>
    <w:basedOn w:val="Tabelanormal"/>
    <w:next w:val="SombreamentoMdio2-nfase5"/>
    <w:uiPriority w:val="64"/>
    <w:rsid w:val="005C5E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Semlista31">
    <w:name w:val="Sem lista31"/>
    <w:next w:val="Semlista"/>
    <w:uiPriority w:val="99"/>
    <w:semiHidden/>
    <w:unhideWhenUsed/>
    <w:rsid w:val="005C5E96"/>
  </w:style>
  <w:style w:type="table" w:customStyle="1" w:styleId="Tabelacomgrade21">
    <w:name w:val="Tabela com grade21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1">
    <w:name w:val="Tabela com grade31"/>
    <w:basedOn w:val="Tabelanormal"/>
    <w:next w:val="Tabelacomgrade"/>
    <w:uiPriority w:val="59"/>
    <w:rsid w:val="005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41">
    <w:name w:val="Sem lista41"/>
    <w:next w:val="Semlista"/>
    <w:uiPriority w:val="99"/>
    <w:semiHidden/>
    <w:unhideWhenUsed/>
    <w:rsid w:val="005C5E96"/>
  </w:style>
  <w:style w:type="numbering" w:customStyle="1" w:styleId="Semlista51">
    <w:name w:val="Sem lista51"/>
    <w:next w:val="Semlista"/>
    <w:uiPriority w:val="99"/>
    <w:semiHidden/>
    <w:unhideWhenUsed/>
    <w:rsid w:val="005C5E96"/>
  </w:style>
  <w:style w:type="numbering" w:customStyle="1" w:styleId="Semlista61">
    <w:name w:val="Sem lista61"/>
    <w:next w:val="Semlista"/>
    <w:uiPriority w:val="99"/>
    <w:semiHidden/>
    <w:unhideWhenUsed/>
    <w:rsid w:val="005C5E96"/>
  </w:style>
  <w:style w:type="table" w:customStyle="1" w:styleId="Tabelacomgrade41">
    <w:name w:val="Tabela com grade41"/>
    <w:basedOn w:val="Tabelanormal"/>
    <w:next w:val="Tabelacomgrade"/>
    <w:uiPriority w:val="59"/>
    <w:rsid w:val="005C5E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rsid w:val="005C5E96"/>
    <w:pPr>
      <w:widowControl w:val="0"/>
      <w:ind w:left="106"/>
      <w:jc w:val="left"/>
    </w:pPr>
    <w:rPr>
      <w:rFonts w:ascii="Times New Roman" w:eastAsia="Times New Roman" w:hAnsi="Times New Roman" w:cs="Times New Roman"/>
      <w:sz w:val="22"/>
      <w:lang w:val="en-US"/>
    </w:rPr>
  </w:style>
  <w:style w:type="paragraph" w:styleId="Reviso">
    <w:name w:val="Revision"/>
    <w:hidden/>
    <w:uiPriority w:val="99"/>
    <w:semiHidden/>
    <w:rsid w:val="005C5E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eno1">
    <w:name w:val="Menção1"/>
    <w:basedOn w:val="Fontepargpadro"/>
    <w:uiPriority w:val="99"/>
    <w:semiHidden/>
    <w:unhideWhenUsed/>
    <w:rsid w:val="005C5E96"/>
    <w:rPr>
      <w:color w:val="2B579A"/>
      <w:shd w:val="clear" w:color="auto" w:fill="E6E6E6"/>
    </w:rPr>
  </w:style>
  <w:style w:type="paragraph" w:customStyle="1" w:styleId="xl75">
    <w:name w:val="xl75"/>
    <w:basedOn w:val="Normal"/>
    <w:rsid w:val="005C5E96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76">
    <w:name w:val="xl76"/>
    <w:basedOn w:val="Normal"/>
    <w:rsid w:val="005C5E9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77">
    <w:name w:val="xl77"/>
    <w:basedOn w:val="Normal"/>
    <w:rsid w:val="005C5E9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78">
    <w:name w:val="xl78"/>
    <w:basedOn w:val="Normal"/>
    <w:rsid w:val="005C5E9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eastAsia="Times New Roman" w:cs="Arial"/>
      <w:sz w:val="14"/>
      <w:szCs w:val="14"/>
      <w:lang w:eastAsia="pt-BR"/>
    </w:rPr>
  </w:style>
  <w:style w:type="paragraph" w:customStyle="1" w:styleId="xl79">
    <w:name w:val="xl79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Times New Roman" w:cs="Arial"/>
      <w:sz w:val="14"/>
      <w:szCs w:val="14"/>
      <w:lang w:eastAsia="pt-BR"/>
    </w:rPr>
  </w:style>
  <w:style w:type="paragraph" w:customStyle="1" w:styleId="xl80">
    <w:name w:val="xl80"/>
    <w:basedOn w:val="Normal"/>
    <w:rsid w:val="005C5E9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1">
    <w:name w:val="xl81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2">
    <w:name w:val="xl82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3">
    <w:name w:val="xl83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4">
    <w:name w:val="xl84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200" w:firstLine="200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5">
    <w:name w:val="xl85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200" w:firstLine="200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xl86">
    <w:name w:val="xl86"/>
    <w:basedOn w:val="Normal"/>
    <w:rsid w:val="005C5E9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Calibri" w:eastAsia="Times New Roman" w:hAnsi="Calibri" w:cs="Times New Roman"/>
      <w:b/>
      <w:bCs/>
      <w:sz w:val="14"/>
      <w:szCs w:val="14"/>
      <w:lang w:eastAsia="pt-BR"/>
    </w:rPr>
  </w:style>
  <w:style w:type="paragraph" w:customStyle="1" w:styleId="FJP-Quad">
    <w:name w:val="FJP-Quad"/>
    <w:basedOn w:val="FJP-Tab-T"/>
    <w:link w:val="FJP-QuadChar"/>
    <w:rsid w:val="005C5E96"/>
    <w:pPr>
      <w:contextualSpacing/>
    </w:pPr>
    <w:rPr>
      <w:rFonts w:cs="Calibri"/>
    </w:rPr>
  </w:style>
  <w:style w:type="character" w:customStyle="1" w:styleId="FJP-QuadChar">
    <w:name w:val="FJP-Quad Char"/>
    <w:basedOn w:val="FJP-Tab-TChar"/>
    <w:link w:val="FJP-Quad"/>
    <w:rsid w:val="005C5E96"/>
    <w:rPr>
      <w:rFonts w:ascii="Calibri" w:eastAsia="Times New Roman" w:hAnsi="Calibri" w:cs="Calibri"/>
      <w:color w:val="000000"/>
      <w:sz w:val="20"/>
      <w:szCs w:val="14"/>
      <w:lang w:eastAsia="pt-BR"/>
    </w:rPr>
  </w:style>
  <w:style w:type="paragraph" w:customStyle="1" w:styleId="CEI-Fig">
    <w:name w:val="CEI-Fig"/>
    <w:basedOn w:val="FJP-Quad"/>
    <w:rsid w:val="005C5E96"/>
  </w:style>
  <w:style w:type="paragraph" w:customStyle="1" w:styleId="FJP-Ttulo2">
    <w:name w:val="FJP-Título 2"/>
    <w:basedOn w:val="Normal"/>
    <w:rsid w:val="005C5E96"/>
    <w:pPr>
      <w:spacing w:before="360" w:after="240"/>
      <w:ind w:left="340" w:hanging="340"/>
      <w:outlineLvl w:val="1"/>
    </w:pPr>
    <w:rPr>
      <w:rFonts w:ascii="Calibri" w:eastAsia="Times New Roman" w:hAnsi="Calibri" w:cs="Times New Roman"/>
      <w:b/>
      <w:sz w:val="22"/>
      <w:szCs w:val="24"/>
      <w:lang w:eastAsia="pt-BR"/>
    </w:rPr>
  </w:style>
  <w:style w:type="paragraph" w:customStyle="1" w:styleId="CEI-Ttulo1">
    <w:name w:val="CEI-Título 1"/>
    <w:basedOn w:val="NormalWeb"/>
    <w:link w:val="CEI-Ttulo1Char"/>
    <w:rsid w:val="005C5E96"/>
    <w:pPr>
      <w:spacing w:before="840" w:after="360"/>
      <w:jc w:val="center"/>
    </w:pPr>
    <w:rPr>
      <w:rFonts w:eastAsia="Times New Roman"/>
      <w:lang w:eastAsia="pt-BR"/>
    </w:rPr>
  </w:style>
  <w:style w:type="character" w:customStyle="1" w:styleId="CEI-Ttulo1Char">
    <w:name w:val="CEI-Título 1 Char"/>
    <w:basedOn w:val="NormalWebChar"/>
    <w:link w:val="CEI-Ttulo1"/>
    <w:rsid w:val="005C5E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EI-Titulo2">
    <w:name w:val="CEI-Titulo 2"/>
    <w:basedOn w:val="CEI-Ttulo1"/>
    <w:link w:val="CEI-Titulo2Char"/>
    <w:rsid w:val="005C5E96"/>
    <w:pPr>
      <w:pBdr>
        <w:top w:val="single" w:sz="6" w:space="8" w:color="C00000"/>
      </w:pBdr>
      <w:jc w:val="left"/>
    </w:pPr>
    <w:rPr>
      <w:rFonts w:ascii="Calibri" w:hAnsi="Calibri"/>
      <w:b/>
    </w:rPr>
  </w:style>
  <w:style w:type="character" w:customStyle="1" w:styleId="CEI-Titulo2Char">
    <w:name w:val="CEI-Titulo 2 Char"/>
    <w:basedOn w:val="CEI-Ttulo1Char"/>
    <w:link w:val="CEI-Titulo2"/>
    <w:rsid w:val="005C5E96"/>
    <w:rPr>
      <w:rFonts w:ascii="Calibri" w:eastAsia="Times New Roman" w:hAnsi="Calibri" w:cs="Times New Roman"/>
      <w:b/>
      <w:sz w:val="24"/>
      <w:szCs w:val="24"/>
      <w:lang w:eastAsia="pt-BR"/>
    </w:rPr>
  </w:style>
  <w:style w:type="paragraph" w:customStyle="1" w:styleId="CEI-CorpoTexto">
    <w:name w:val="CEI-Corpo Texto"/>
    <w:basedOn w:val="NormalWeb"/>
    <w:link w:val="CEI-CorpoTextoChar"/>
    <w:rsid w:val="005C5E96"/>
    <w:pPr>
      <w:spacing w:before="180" w:after="180" w:line="360" w:lineRule="auto"/>
    </w:pPr>
    <w:rPr>
      <w:rFonts w:ascii="Calibri" w:eastAsia="Times New Roman" w:hAnsi="Calibri"/>
      <w:szCs w:val="20"/>
      <w:lang w:eastAsia="pt-BR"/>
    </w:rPr>
  </w:style>
  <w:style w:type="character" w:customStyle="1" w:styleId="CEI-CorpoTextoChar">
    <w:name w:val="CEI-Corpo Texto Char"/>
    <w:basedOn w:val="NormalWebChar"/>
    <w:link w:val="CEI-CorpoTexto"/>
    <w:rsid w:val="005C5E96"/>
    <w:rPr>
      <w:rFonts w:ascii="Calibri" w:eastAsia="Times New Roman" w:hAnsi="Calibri" w:cs="Times New Roman"/>
      <w:sz w:val="24"/>
      <w:szCs w:val="20"/>
      <w:lang w:eastAsia="pt-BR"/>
    </w:rPr>
  </w:style>
  <w:style w:type="character" w:customStyle="1" w:styleId="5yl5">
    <w:name w:val="_5yl5"/>
    <w:basedOn w:val="Fontepargpadro"/>
    <w:rsid w:val="005C5E96"/>
  </w:style>
  <w:style w:type="paragraph" w:customStyle="1" w:styleId="TABELAS">
    <w:name w:val="TABELAS"/>
    <w:basedOn w:val="Normal"/>
    <w:link w:val="TABELASChar"/>
    <w:rsid w:val="005C5E96"/>
    <w:rPr>
      <w:rFonts w:eastAsia="Times New Roman" w:cs="Arial"/>
      <w:bCs/>
      <w:color w:val="000000" w:themeColor="text1"/>
      <w:sz w:val="22"/>
      <w:lang w:eastAsia="pt-BR"/>
    </w:rPr>
  </w:style>
  <w:style w:type="character" w:customStyle="1" w:styleId="TABELASChar">
    <w:name w:val="TABELAS Char"/>
    <w:basedOn w:val="Fontepargpadro"/>
    <w:link w:val="TABELAS"/>
    <w:rsid w:val="005C5E96"/>
    <w:rPr>
      <w:rFonts w:ascii="Arial" w:eastAsia="Times New Roman" w:hAnsi="Arial" w:cs="Arial"/>
      <w:bCs/>
      <w:color w:val="000000" w:themeColor="text1"/>
      <w:lang w:eastAsia="pt-BR"/>
    </w:rPr>
  </w:style>
  <w:style w:type="paragraph" w:customStyle="1" w:styleId="tittabela">
    <w:name w:val="tit. tabela"/>
    <w:basedOn w:val="Normal"/>
    <w:next w:val="Normal"/>
    <w:uiPriority w:val="99"/>
    <w:rsid w:val="005C5E96"/>
    <w:pPr>
      <w:autoSpaceDE w:val="0"/>
      <w:autoSpaceDN w:val="0"/>
      <w:adjustRightInd w:val="0"/>
      <w:spacing w:before="40" w:after="4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st">
    <w:name w:val="st"/>
    <w:basedOn w:val="Fontepargpadro"/>
    <w:rsid w:val="005C5E96"/>
  </w:style>
  <w:style w:type="character" w:styleId="TtulodoLivro">
    <w:name w:val="Book Title"/>
    <w:basedOn w:val="Fontepargpadro"/>
    <w:uiPriority w:val="33"/>
    <w:rsid w:val="005C5E96"/>
    <w:rPr>
      <w:b/>
      <w:bCs/>
      <w:smallCaps/>
      <w:spacing w:val="5"/>
    </w:rPr>
  </w:style>
  <w:style w:type="paragraph" w:customStyle="1" w:styleId="m-2073115316974713195msolistparagraph">
    <w:name w:val="m_-2073115316974713195msolistparagraph"/>
    <w:basedOn w:val="Normal"/>
    <w:rsid w:val="005C5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GrficoJequitinhonha">
    <w:name w:val="Gráfico Jequitinhonha"/>
    <w:basedOn w:val="Normal"/>
    <w:rsid w:val="005C5E96"/>
    <w:pPr>
      <w:jc w:val="center"/>
    </w:pPr>
    <w:rPr>
      <w:rFonts w:cs="Arial"/>
      <w:sz w:val="22"/>
    </w:rPr>
  </w:style>
  <w:style w:type="paragraph" w:customStyle="1" w:styleId="FonteJequitinhonha">
    <w:name w:val="Fonte Jequitinhonha"/>
    <w:basedOn w:val="Normal"/>
    <w:rsid w:val="005C5E96"/>
    <w:pPr>
      <w:ind w:left="-426" w:right="-427"/>
      <w:jc w:val="center"/>
    </w:pPr>
    <w:rPr>
      <w:rFonts w:cs="Arial"/>
      <w:noProof/>
      <w:sz w:val="18"/>
      <w:szCs w:val="18"/>
      <w:lang w:eastAsia="pt-BR"/>
    </w:rPr>
  </w:style>
  <w:style w:type="paragraph" w:customStyle="1" w:styleId="m43802262556414532msolistparagraph">
    <w:name w:val="m_43802262556414532msolistparagraph"/>
    <w:basedOn w:val="Normal"/>
    <w:rsid w:val="005C5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TExtonormal">
    <w:name w:val="TExto normal"/>
    <w:basedOn w:val="Normal"/>
    <w:rsid w:val="005C5E96"/>
    <w:pPr>
      <w:spacing w:after="60" w:line="360" w:lineRule="auto"/>
      <w:ind w:firstLine="567"/>
    </w:pPr>
    <w:rPr>
      <w:rFonts w:asciiTheme="minorHAnsi" w:hAnsiTheme="minorHAnsi" w:cs="Arial"/>
      <w:iCs/>
    </w:rPr>
  </w:style>
  <w:style w:type="paragraph" w:customStyle="1" w:styleId="Estratgia">
    <w:name w:val="Estratégia"/>
    <w:basedOn w:val="TExtonormal"/>
    <w:rsid w:val="005C5E96"/>
    <w:pPr>
      <w:shd w:val="clear" w:color="auto" w:fill="00D3DE"/>
      <w:spacing w:after="120" w:line="276" w:lineRule="auto"/>
      <w:ind w:firstLine="0"/>
    </w:pPr>
    <w:rPr>
      <w:b/>
    </w:rPr>
  </w:style>
  <w:style w:type="paragraph" w:customStyle="1" w:styleId="Subeixo">
    <w:name w:val="Subeixo"/>
    <w:basedOn w:val="TExtonormal"/>
    <w:rsid w:val="005C5E96"/>
    <w:pPr>
      <w:shd w:val="clear" w:color="auto" w:fill="009CA5"/>
      <w:spacing w:before="240"/>
      <w:ind w:firstLine="0"/>
    </w:pPr>
    <w:rPr>
      <w:b/>
      <w:smallCaps/>
      <w:color w:val="FFFFFF" w:themeColor="background1"/>
      <w:sz w:val="28"/>
    </w:rPr>
  </w:style>
  <w:style w:type="paragraph" w:styleId="Legenda">
    <w:name w:val="caption"/>
    <w:basedOn w:val="Normal"/>
    <w:next w:val="Normal"/>
    <w:uiPriority w:val="35"/>
    <w:unhideWhenUsed/>
    <w:rsid w:val="005C5E96"/>
    <w:pPr>
      <w:spacing w:after="200"/>
      <w:jc w:val="left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5C5E96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customStyle="1" w:styleId="fontstyle01">
    <w:name w:val="fontstyle01"/>
    <w:basedOn w:val="Fontepargpadro"/>
    <w:rsid w:val="005C5E9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-Grf-T">
    <w:name w:val="B-Gráf-T"/>
    <w:basedOn w:val="Normal"/>
    <w:link w:val="B-Grf-TChar"/>
    <w:rsid w:val="005C5E96"/>
    <w:pPr>
      <w:autoSpaceDE w:val="0"/>
      <w:autoSpaceDN w:val="0"/>
      <w:adjustRightInd w:val="0"/>
      <w:spacing w:before="240" w:after="120"/>
      <w:ind w:left="1021" w:hanging="1021"/>
      <w:jc w:val="left"/>
    </w:pPr>
    <w:rPr>
      <w:rFonts w:ascii="Trebuchet MS" w:eastAsia="Times New Roman" w:hAnsi="Trebuchet MS" w:cs="Arial"/>
      <w:color w:val="000000"/>
      <w:szCs w:val="14"/>
      <w:lang w:eastAsia="pt-BR"/>
    </w:rPr>
  </w:style>
  <w:style w:type="character" w:customStyle="1" w:styleId="B-Grf-TChar">
    <w:name w:val="B-Gráf-T Char"/>
    <w:basedOn w:val="Fontepargpadro"/>
    <w:link w:val="B-Grf-T"/>
    <w:rsid w:val="005C5E96"/>
    <w:rPr>
      <w:rFonts w:ascii="Trebuchet MS" w:eastAsia="Times New Roman" w:hAnsi="Trebuchet MS" w:cs="Arial"/>
      <w:color w:val="000000"/>
      <w:sz w:val="24"/>
      <w:szCs w:val="14"/>
      <w:lang w:eastAsia="pt-BR"/>
    </w:rPr>
  </w:style>
  <w:style w:type="character" w:customStyle="1" w:styleId="fontstyle21">
    <w:name w:val="fontstyle21"/>
    <w:basedOn w:val="Fontepargpadro"/>
    <w:rsid w:val="005C5E96"/>
    <w:rPr>
      <w:rFonts w:ascii="TimesNewRomanPS-BoldItalicMT" w:hAnsi="TimesNewRomanPS-BoldItalicMT" w:hint="default"/>
      <w:b/>
      <w:bCs/>
      <w:i/>
      <w:iCs/>
      <w:color w:val="303030"/>
      <w:sz w:val="36"/>
      <w:szCs w:val="36"/>
    </w:rPr>
  </w:style>
  <w:style w:type="character" w:customStyle="1" w:styleId="fontstyle31">
    <w:name w:val="fontstyle31"/>
    <w:basedOn w:val="Fontepargpadro"/>
    <w:rsid w:val="005C5E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EI-T-Publicao">
    <w:name w:val="CEI-T-Publicação"/>
    <w:basedOn w:val="NormalWeb"/>
    <w:link w:val="CEI-T-PublicaoChar"/>
    <w:rsid w:val="005C5E96"/>
    <w:pPr>
      <w:spacing w:before="840" w:after="360"/>
      <w:jc w:val="center"/>
    </w:pPr>
    <w:rPr>
      <w:rFonts w:ascii="Calibri" w:eastAsia="Times New Roman" w:hAnsi="Calibri"/>
      <w:lang w:eastAsia="pt-BR"/>
    </w:rPr>
  </w:style>
  <w:style w:type="character" w:customStyle="1" w:styleId="CEI-T-PublicaoChar">
    <w:name w:val="CEI-T-Publicação Char"/>
    <w:basedOn w:val="NormalWebChar"/>
    <w:link w:val="CEI-T-Publicao"/>
    <w:rsid w:val="005C5E96"/>
    <w:rPr>
      <w:rFonts w:ascii="Calibri" w:eastAsia="Times New Roman" w:hAnsi="Calibri" w:cs="Times New Roman"/>
      <w:sz w:val="24"/>
      <w:szCs w:val="24"/>
      <w:lang w:eastAsia="pt-BR"/>
    </w:rPr>
  </w:style>
  <w:style w:type="paragraph" w:customStyle="1" w:styleId="CEI-Ttulo2">
    <w:name w:val="CEI-Título 2"/>
    <w:basedOn w:val="Normal"/>
    <w:rsid w:val="005C5E96"/>
    <w:pPr>
      <w:spacing w:before="360" w:after="240"/>
      <w:ind w:left="340" w:hanging="340"/>
    </w:pPr>
    <w:rPr>
      <w:rFonts w:ascii="Calibri" w:eastAsia="Times New Roman" w:hAnsi="Calibri" w:cs="Times New Roman"/>
      <w:b/>
      <w:sz w:val="22"/>
      <w:szCs w:val="24"/>
      <w:lang w:eastAsia="pt-BR"/>
    </w:rPr>
  </w:style>
  <w:style w:type="paragraph" w:customStyle="1" w:styleId="CEI-Fonte">
    <w:name w:val="CEI-Fonte"/>
    <w:basedOn w:val="Normal"/>
    <w:link w:val="CEI-FonteChar"/>
    <w:rsid w:val="005C5E96"/>
    <w:pPr>
      <w:autoSpaceDE w:val="0"/>
      <w:autoSpaceDN w:val="0"/>
      <w:adjustRightInd w:val="0"/>
      <w:spacing w:after="120"/>
      <w:ind w:left="567" w:hanging="567"/>
      <w:jc w:val="left"/>
    </w:pPr>
    <w:rPr>
      <w:rFonts w:ascii="Calibri" w:eastAsia="Times New Roman" w:hAnsi="Calibri" w:cs="Times New Roman"/>
      <w:sz w:val="18"/>
      <w:szCs w:val="16"/>
      <w:lang w:eastAsia="pt-BR"/>
    </w:rPr>
  </w:style>
  <w:style w:type="character" w:customStyle="1" w:styleId="CEI-FonteChar">
    <w:name w:val="CEI-Fonte Char"/>
    <w:basedOn w:val="Fontepargpadro"/>
    <w:link w:val="CEI-Fonte"/>
    <w:rsid w:val="005C5E96"/>
    <w:rPr>
      <w:rFonts w:ascii="Calibri" w:eastAsia="Times New Roman" w:hAnsi="Calibri" w:cs="Times New Roman"/>
      <w:sz w:val="18"/>
      <w:szCs w:val="16"/>
      <w:lang w:eastAsia="pt-BR"/>
    </w:rPr>
  </w:style>
  <w:style w:type="paragraph" w:customStyle="1" w:styleId="CEI-Quad">
    <w:name w:val="CEI-Quad"/>
    <w:basedOn w:val="Normal"/>
    <w:link w:val="CEI-QuadChar"/>
    <w:rsid w:val="005C5E96"/>
    <w:pPr>
      <w:autoSpaceDE w:val="0"/>
      <w:autoSpaceDN w:val="0"/>
      <w:adjustRightInd w:val="0"/>
      <w:spacing w:before="240" w:after="120"/>
      <w:ind w:left="907" w:hanging="907"/>
      <w:contextualSpacing/>
    </w:pPr>
    <w:rPr>
      <w:rFonts w:ascii="Calibri" w:eastAsia="Times New Roman" w:hAnsi="Calibri" w:cs="Calibri"/>
      <w:sz w:val="22"/>
      <w:szCs w:val="14"/>
      <w:lang w:eastAsia="pt-BR"/>
    </w:rPr>
  </w:style>
  <w:style w:type="character" w:customStyle="1" w:styleId="CEI-QuadChar">
    <w:name w:val="CEI-Quad Char"/>
    <w:basedOn w:val="Fontepargpadro"/>
    <w:link w:val="CEI-Quad"/>
    <w:rsid w:val="005C5E96"/>
    <w:rPr>
      <w:rFonts w:ascii="Calibri" w:eastAsia="Times New Roman" w:hAnsi="Calibri" w:cs="Calibri"/>
      <w:szCs w:val="14"/>
      <w:lang w:eastAsia="pt-BR"/>
    </w:rPr>
  </w:style>
  <w:style w:type="paragraph" w:customStyle="1" w:styleId="CEI-Ttulo3">
    <w:name w:val="CEI-Título 3"/>
    <w:basedOn w:val="Normal"/>
    <w:link w:val="CEI-Ttulo3Char"/>
    <w:rsid w:val="005C5E96"/>
    <w:pPr>
      <w:spacing w:before="360" w:after="360"/>
      <w:ind w:left="709" w:hanging="709"/>
    </w:pPr>
    <w:rPr>
      <w:rFonts w:ascii="Calibri" w:eastAsia="Times New Roman" w:hAnsi="Calibri" w:cs="Times New Roman"/>
      <w:b/>
      <w:sz w:val="22"/>
      <w:szCs w:val="24"/>
      <w:lang w:eastAsia="pt-BR"/>
    </w:rPr>
  </w:style>
  <w:style w:type="character" w:customStyle="1" w:styleId="CEI-Ttulo3Char">
    <w:name w:val="CEI-Título 3 Char"/>
    <w:basedOn w:val="Fontepargpadro"/>
    <w:link w:val="CEI-Ttulo3"/>
    <w:rsid w:val="005C5E96"/>
    <w:rPr>
      <w:rFonts w:ascii="Calibri" w:eastAsia="Times New Roman" w:hAnsi="Calibri" w:cs="Times New Roman"/>
      <w:b/>
      <w:szCs w:val="24"/>
      <w:lang w:eastAsia="pt-BR"/>
    </w:rPr>
  </w:style>
  <w:style w:type="paragraph" w:customStyle="1" w:styleId="CEI-Titulo1">
    <w:name w:val="CEI-Titulo 1"/>
    <w:basedOn w:val="CEI-T-Publicao"/>
    <w:link w:val="CEI-Titulo1Char"/>
    <w:rsid w:val="005C5E96"/>
    <w:pPr>
      <w:pBdr>
        <w:top w:val="single" w:sz="6" w:space="8" w:color="C00000"/>
      </w:pBdr>
      <w:ind w:left="709" w:hanging="709"/>
      <w:jc w:val="both"/>
    </w:pPr>
    <w:rPr>
      <w:b/>
    </w:rPr>
  </w:style>
  <w:style w:type="character" w:customStyle="1" w:styleId="CEI-Titulo1Char">
    <w:name w:val="CEI-Titulo 1 Char"/>
    <w:basedOn w:val="CEI-T-PublicaoChar"/>
    <w:link w:val="CEI-Titulo1"/>
    <w:rsid w:val="005C5E96"/>
    <w:rPr>
      <w:rFonts w:ascii="Calibri" w:eastAsia="Times New Roman" w:hAnsi="Calibri" w:cs="Times New Roman"/>
      <w:b/>
      <w:sz w:val="24"/>
      <w:szCs w:val="24"/>
      <w:lang w:eastAsia="pt-BR"/>
    </w:rPr>
  </w:style>
  <w:style w:type="paragraph" w:customStyle="1" w:styleId="TRUT-Tab">
    <w:name w:val="TRU T-Tab"/>
    <w:basedOn w:val="Normal"/>
    <w:link w:val="TRUT-TabChar"/>
    <w:autoRedefine/>
    <w:rsid w:val="005C5E96"/>
    <w:pPr>
      <w:autoSpaceDE w:val="0"/>
      <w:autoSpaceDN w:val="0"/>
      <w:adjustRightInd w:val="0"/>
      <w:ind w:left="1276" w:hanging="85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RUT-TabChar">
    <w:name w:val="TRU T-Tab Char"/>
    <w:basedOn w:val="Fontepargpadro"/>
    <w:link w:val="TRUT-Tab"/>
    <w:rsid w:val="005C5E96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Mdia1">
    <w:name w:val="Medium Grid 1"/>
    <w:basedOn w:val="Tabelanormal"/>
    <w:uiPriority w:val="67"/>
    <w:rsid w:val="005C5E96"/>
    <w:pPr>
      <w:spacing w:after="0" w:line="240" w:lineRule="auto"/>
    </w:pPr>
    <w:rPr>
      <w:rFonts w:ascii="Times New Roman" w:eastAsia="Times New Roman" w:hAnsi="Times New Roman" w:cs="Times New Roman"/>
      <w:lang w:eastAsia="pt-BR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xl63">
    <w:name w:val="xl63"/>
    <w:basedOn w:val="Normal"/>
    <w:rsid w:val="005C5E96"/>
    <w:pPr>
      <w:pBdr>
        <w:top w:val="single" w:sz="8" w:space="0" w:color="E3E3E3"/>
        <w:left w:val="single" w:sz="8" w:space="0" w:color="E3E3E3"/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64">
    <w:name w:val="xl64"/>
    <w:basedOn w:val="Normal"/>
    <w:rsid w:val="005C5E96"/>
    <w:pPr>
      <w:pBdr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65">
    <w:name w:val="xl65"/>
    <w:basedOn w:val="Normal"/>
    <w:rsid w:val="005C5E9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66">
    <w:name w:val="xl66"/>
    <w:basedOn w:val="Normal"/>
    <w:rsid w:val="005C5E96"/>
    <w:pPr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67">
    <w:name w:val="xl67"/>
    <w:basedOn w:val="Normal"/>
    <w:rsid w:val="005C5E96"/>
    <w:pPr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68">
    <w:name w:val="xl68"/>
    <w:basedOn w:val="Normal"/>
    <w:rsid w:val="005C5E96"/>
    <w:pPr>
      <w:shd w:val="clear" w:color="000000" w:fill="8DB4E2"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69">
    <w:name w:val="xl69"/>
    <w:basedOn w:val="Normal"/>
    <w:rsid w:val="005C5E96"/>
    <w:pPr>
      <w:pBdr>
        <w:left w:val="single" w:sz="8" w:space="0" w:color="E3E3E3"/>
      </w:pBdr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0">
    <w:name w:val="xl70"/>
    <w:basedOn w:val="Normal"/>
    <w:rsid w:val="005C5E96"/>
    <w:pPr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1">
    <w:name w:val="xl71"/>
    <w:basedOn w:val="Normal"/>
    <w:rsid w:val="005C5E96"/>
    <w:pPr>
      <w:pBdr>
        <w:top w:val="single" w:sz="8" w:space="0" w:color="E3E3E3"/>
        <w:left w:val="single" w:sz="8" w:space="0" w:color="E3E3E3"/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2">
    <w:name w:val="xl72"/>
    <w:basedOn w:val="Normal"/>
    <w:rsid w:val="005C5E96"/>
    <w:pPr>
      <w:pBdr>
        <w:left w:val="single" w:sz="8" w:space="0" w:color="E3E3E3"/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3">
    <w:name w:val="xl73"/>
    <w:basedOn w:val="Normal"/>
    <w:rsid w:val="005C5E96"/>
    <w:pPr>
      <w:pBdr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4">
    <w:name w:val="xl74"/>
    <w:basedOn w:val="Normal"/>
    <w:rsid w:val="005C5E9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5C5E96"/>
    <w:pPr>
      <w:pBdr>
        <w:top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88">
    <w:name w:val="xl88"/>
    <w:basedOn w:val="Normal"/>
    <w:rsid w:val="005C5E96"/>
    <w:pPr>
      <w:pBdr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89">
    <w:name w:val="xl89"/>
    <w:basedOn w:val="Normal"/>
    <w:rsid w:val="005C5E96"/>
    <w:pPr>
      <w:pBdr>
        <w:left w:val="single" w:sz="8" w:space="0" w:color="E3E3E3"/>
        <w:right w:val="single" w:sz="8" w:space="0" w:color="E3E3E3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90">
    <w:name w:val="xl90"/>
    <w:basedOn w:val="Normal"/>
    <w:rsid w:val="005C5E9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91">
    <w:name w:val="xl91"/>
    <w:basedOn w:val="Normal"/>
    <w:rsid w:val="005C5E9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C5E96"/>
    <w:rPr>
      <w:color w:val="605E5C"/>
      <w:shd w:val="clear" w:color="auto" w:fill="E1DFDD"/>
    </w:rPr>
  </w:style>
  <w:style w:type="paragraph" w:customStyle="1" w:styleId="CEI-NotaEspecifica">
    <w:name w:val="CEI-NotaEspecifica"/>
    <w:basedOn w:val="EstiloGrfico"/>
    <w:link w:val="CEI-NotaEspecificaChar"/>
    <w:rsid w:val="005C5E96"/>
    <w:pPr>
      <w:spacing w:before="120" w:after="240"/>
      <w:ind w:left="0" w:firstLine="0"/>
      <w:jc w:val="both"/>
    </w:pPr>
    <w:rPr>
      <w:rFonts w:ascii="Calibri" w:hAnsi="Calibri"/>
      <w:sz w:val="18"/>
    </w:rPr>
  </w:style>
  <w:style w:type="character" w:customStyle="1" w:styleId="CEI-NotaEspecificaChar">
    <w:name w:val="CEI-NotaEspecifica Char"/>
    <w:basedOn w:val="EstiloGrficoChar"/>
    <w:link w:val="CEI-NotaEspecifica"/>
    <w:rsid w:val="005C5E96"/>
    <w:rPr>
      <w:rFonts w:ascii="Calibri" w:eastAsia="Times New Roman" w:hAnsi="Calibri" w:cstheme="minorHAnsi"/>
      <w:color w:val="000000"/>
      <w:sz w:val="18"/>
      <w:szCs w:val="14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B4A4A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32197"/>
    <w:rPr>
      <w:color w:val="605E5C"/>
      <w:shd w:val="clear" w:color="auto" w:fill="E1DFDD"/>
    </w:rPr>
  </w:style>
  <w:style w:type="paragraph" w:customStyle="1" w:styleId="codigo">
    <w:name w:val="codigo"/>
    <w:basedOn w:val="PargrafodaLista"/>
    <w:link w:val="codigoChar"/>
    <w:qFormat/>
    <w:rsid w:val="007E7A1F"/>
    <w:pPr>
      <w:jc w:val="center"/>
    </w:pPr>
    <w:rPr>
      <w:rFonts w:ascii="Consolas" w:hAnsi="Consolas"/>
      <w:b/>
      <w:bCs/>
    </w:rPr>
  </w:style>
  <w:style w:type="character" w:customStyle="1" w:styleId="codigoChar">
    <w:name w:val="codigo Char"/>
    <w:basedOn w:val="PargrafodaListaChar"/>
    <w:link w:val="codigo"/>
    <w:rsid w:val="007E7A1F"/>
    <w:rPr>
      <w:rFonts w:ascii="Consolas" w:hAnsi="Consolas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terial%20sobre%20trabalho%20academico%20FJP\Modelo%20projeto%20acad&#234;mico%20FJP_13092019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7A5C7-3E29-420C-A1AB-CAF5569A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projeto acadêmico FJP_13092019.dotx</Template>
  <TotalTime>2564</TotalTime>
  <Pages>3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</dc:creator>
  <cp:lastModifiedBy>Gustavo Amaral</cp:lastModifiedBy>
  <cp:revision>1622</cp:revision>
  <cp:lastPrinted>2023-05-06T21:54:00Z</cp:lastPrinted>
  <dcterms:created xsi:type="dcterms:W3CDTF">2022-10-22T01:58:00Z</dcterms:created>
  <dcterms:modified xsi:type="dcterms:W3CDTF">2023-06-09T00:20:00Z</dcterms:modified>
</cp:coreProperties>
</file>